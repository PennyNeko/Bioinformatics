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:rsidR="00C6554A" w:rsidRPr="00D5413C" w:rsidRDefault="00371729" w:rsidP="00371729">
      <w:pPr>
        <w:pStyle w:val="Title"/>
      </w:pPr>
      <w:proofErr w:type="spellStart"/>
      <w:r>
        <w:rPr>
          <w:lang w:val="el-GR"/>
        </w:rPr>
        <w:t>Βιοπληροφορική</w:t>
      </w:r>
      <w:proofErr w:type="spellEnd"/>
    </w:p>
    <w:p w:rsidR="00371729" w:rsidRDefault="00371729" w:rsidP="00C6554A">
      <w:pPr>
        <w:pStyle w:val="ContactInfo"/>
        <w:rPr>
          <w:lang w:val="el-GR"/>
        </w:rPr>
      </w:pPr>
      <w:r>
        <w:rPr>
          <w:lang w:val="el-GR"/>
        </w:rPr>
        <w:t>Παναγιώτα</w:t>
      </w:r>
      <w:r w:rsidRPr="00371729">
        <w:rPr>
          <w:lang w:val="el-GR"/>
        </w:rPr>
        <w:t xml:space="preserve"> </w:t>
      </w:r>
      <w:r>
        <w:rPr>
          <w:lang w:val="el-GR"/>
        </w:rPr>
        <w:t>Θωμοπούλου</w:t>
      </w:r>
      <w:r w:rsidR="00C6554A" w:rsidRPr="00371729">
        <w:rPr>
          <w:lang w:val="el-GR"/>
        </w:rPr>
        <w:t xml:space="preserve"> | </w:t>
      </w:r>
      <w:r>
        <w:rPr>
          <w:lang w:val="el-GR"/>
        </w:rPr>
        <w:t>Π14053</w:t>
      </w:r>
    </w:p>
    <w:p w:rsidR="00C6554A" w:rsidRPr="00371729" w:rsidRDefault="00371729" w:rsidP="00C6554A">
      <w:pPr>
        <w:pStyle w:val="ContactInfo"/>
        <w:rPr>
          <w:lang w:val="el-GR"/>
        </w:rPr>
      </w:pPr>
      <w:r>
        <w:rPr>
          <w:lang w:val="el-GR"/>
        </w:rPr>
        <w:t xml:space="preserve">Δημήτρης </w:t>
      </w:r>
      <w:proofErr w:type="spellStart"/>
      <w:r>
        <w:rPr>
          <w:lang w:val="el-GR"/>
        </w:rPr>
        <w:t>Τζιλιβάκης</w:t>
      </w:r>
      <w:proofErr w:type="spellEnd"/>
      <w:r w:rsidRPr="00371729">
        <w:rPr>
          <w:lang w:val="el-GR"/>
        </w:rPr>
        <w:t xml:space="preserve"> | </w:t>
      </w:r>
      <w:r>
        <w:rPr>
          <w:lang w:val="el-GR"/>
        </w:rPr>
        <w:t>Π14179</w:t>
      </w:r>
      <w:r w:rsidR="00C6554A" w:rsidRPr="00371729">
        <w:rPr>
          <w:lang w:val="el-GR"/>
        </w:rPr>
        <w:br w:type="page"/>
      </w:r>
    </w:p>
    <w:p w:rsidR="00C6554A" w:rsidRPr="00371729" w:rsidRDefault="00371729" w:rsidP="00C6554A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:rsidR="00C6554A" w:rsidRPr="001E01EA" w:rsidRDefault="00371729" w:rsidP="00371729">
      <w:pPr>
        <w:rPr>
          <w:lang w:val="el-GR"/>
        </w:rPr>
      </w:pPr>
      <w:r>
        <w:rPr>
          <w:lang w:val="el-GR"/>
        </w:rPr>
        <w:t xml:space="preserve">Η γλώσσα που χρησιμοποιήθηκε ήταν η </w:t>
      </w:r>
      <w:r>
        <w:t>python</w:t>
      </w:r>
      <w:r>
        <w:rPr>
          <w:lang w:val="el-GR"/>
        </w:rPr>
        <w:t xml:space="preserve"> και οι ασκήσεις που επιλέχθηκαν ήταν οι 6.12, 6.14, 6.15 και</w:t>
      </w:r>
      <w:r w:rsidRPr="00371729">
        <w:rPr>
          <w:lang w:val="el-GR"/>
        </w:rPr>
        <w:t xml:space="preserve"> 6.37. </w:t>
      </w:r>
      <w:r>
        <w:rPr>
          <w:lang w:val="el-GR"/>
        </w:rPr>
        <w:t>Οι</w:t>
      </w:r>
      <w:r w:rsidRPr="00371729">
        <w:rPr>
          <w:lang w:val="el-GR"/>
        </w:rPr>
        <w:t xml:space="preserve"> </w:t>
      </w:r>
      <w:r>
        <w:rPr>
          <w:lang w:val="el-GR"/>
        </w:rPr>
        <w:t>κατάλληλες</w:t>
      </w:r>
      <w:r w:rsidRPr="00371729">
        <w:rPr>
          <w:lang w:val="el-GR"/>
        </w:rPr>
        <w:t xml:space="preserve"> </w:t>
      </w:r>
      <w:r>
        <w:rPr>
          <w:lang w:val="el-GR"/>
        </w:rPr>
        <w:t>αλληλουχίες για</w:t>
      </w:r>
      <w:r w:rsidRPr="00371729">
        <w:rPr>
          <w:lang w:val="el-GR"/>
        </w:rPr>
        <w:t xml:space="preserve"> </w:t>
      </w:r>
      <w:r>
        <w:rPr>
          <w:lang w:val="el-GR"/>
        </w:rPr>
        <w:t>τις</w:t>
      </w:r>
      <w:r w:rsidRPr="00371729">
        <w:rPr>
          <w:lang w:val="el-GR"/>
        </w:rPr>
        <w:t xml:space="preserve"> </w:t>
      </w:r>
      <w:r>
        <w:rPr>
          <w:lang w:val="el-GR"/>
        </w:rPr>
        <w:t>ασκήσεις</w:t>
      </w:r>
      <w:r w:rsidRPr="00371729">
        <w:rPr>
          <w:lang w:val="el-GR"/>
        </w:rPr>
        <w:t xml:space="preserve"> </w:t>
      </w:r>
      <w:r>
        <w:rPr>
          <w:lang w:val="el-GR"/>
        </w:rPr>
        <w:t>βρίσκονται</w:t>
      </w:r>
      <w:r w:rsidRPr="00371729">
        <w:rPr>
          <w:lang w:val="el-GR"/>
        </w:rPr>
        <w:t xml:space="preserve"> </w:t>
      </w:r>
      <w:r>
        <w:rPr>
          <w:lang w:val="el-GR"/>
        </w:rPr>
        <w:t>στους</w:t>
      </w:r>
      <w:r w:rsidRPr="00371729">
        <w:rPr>
          <w:lang w:val="el-GR"/>
        </w:rPr>
        <w:t xml:space="preserve"> </w:t>
      </w:r>
      <w:r>
        <w:rPr>
          <w:lang w:val="el-GR"/>
        </w:rPr>
        <w:t>υποφακέλους</w:t>
      </w:r>
      <w:r w:rsidRPr="00371729">
        <w:rPr>
          <w:lang w:val="el-GR"/>
        </w:rPr>
        <w:t xml:space="preserve"> 6.12-6.14</w:t>
      </w:r>
      <w:proofErr w:type="spellStart"/>
      <w:r>
        <w:t>Seq</w:t>
      </w:r>
      <w:proofErr w:type="spellEnd"/>
      <w:r w:rsidRPr="00371729">
        <w:rPr>
          <w:lang w:val="el-GR"/>
        </w:rPr>
        <w:t>, 6.15</w:t>
      </w:r>
      <w:proofErr w:type="spellStart"/>
      <w:r>
        <w:t>Seq</w:t>
      </w:r>
      <w:proofErr w:type="spellEnd"/>
      <w:r w:rsidRPr="00371729">
        <w:rPr>
          <w:lang w:val="el-GR"/>
        </w:rPr>
        <w:t xml:space="preserve"> </w:t>
      </w:r>
      <w:r>
        <w:rPr>
          <w:lang w:val="el-GR"/>
        </w:rPr>
        <w:t>και 6</w:t>
      </w:r>
      <w:r w:rsidRPr="00371729">
        <w:rPr>
          <w:lang w:val="el-GR"/>
        </w:rPr>
        <w:t>.37</w:t>
      </w:r>
      <w:proofErr w:type="spellStart"/>
      <w:r>
        <w:t>Seq</w:t>
      </w:r>
      <w:proofErr w:type="spellEnd"/>
      <w:r w:rsidRPr="00371729">
        <w:rPr>
          <w:lang w:val="el-GR"/>
        </w:rPr>
        <w:t xml:space="preserve"> </w:t>
      </w:r>
      <w:r>
        <w:rPr>
          <w:lang w:val="el-GR"/>
        </w:rPr>
        <w:t>αντίστοιχα.</w:t>
      </w:r>
      <w:r w:rsidRPr="00371729">
        <w:rPr>
          <w:lang w:val="el-GR"/>
        </w:rPr>
        <w:t xml:space="preserve"> </w:t>
      </w:r>
      <w:r>
        <w:rPr>
          <w:lang w:val="el-GR"/>
        </w:rPr>
        <w:t>Τα προγράμματα εμφανίζουν τον τρόπο νίκης ή λύσης των προβλημάτων με την λογική του δυναμικού προγραμματισμού.</w:t>
      </w:r>
      <w:r w:rsidRPr="00371729">
        <w:rPr>
          <w:lang w:val="el-GR"/>
        </w:rPr>
        <w:t xml:space="preserve">  </w:t>
      </w:r>
      <w:r w:rsidR="00D02EC6">
        <w:rPr>
          <w:lang w:val="el-GR"/>
        </w:rPr>
        <w:t>Στα παιχνίδια, θεωρούμε ότι ο Παίκτης Α είναι ο</w:t>
      </w:r>
      <w:r w:rsidR="001E01EA">
        <w:rPr>
          <w:lang w:val="el-GR"/>
        </w:rPr>
        <w:t xml:space="preserve"> παίκτης που παίζει</w:t>
      </w:r>
      <w:r w:rsidR="00D02EC6">
        <w:rPr>
          <w:lang w:val="el-GR"/>
        </w:rPr>
        <w:t xml:space="preserve"> πρώτος</w:t>
      </w:r>
      <w:r w:rsidR="001E01EA" w:rsidRPr="001E01EA">
        <w:rPr>
          <w:lang w:val="el-GR"/>
        </w:rPr>
        <w:t>.</w:t>
      </w:r>
    </w:p>
    <w:p w:rsidR="00C6554A" w:rsidRDefault="00371729" w:rsidP="00371729">
      <w:pPr>
        <w:pStyle w:val="Heading1"/>
        <w:rPr>
          <w:lang w:val="el-GR"/>
        </w:rPr>
      </w:pPr>
      <w:r>
        <w:rPr>
          <w:lang w:val="el-GR"/>
        </w:rPr>
        <w:t>6.15</w:t>
      </w:r>
    </w:p>
    <w:p w:rsidR="001E01EA" w:rsidRPr="009C6632" w:rsidRDefault="009C6632" w:rsidP="001E01EA">
      <w:pPr>
        <w:pStyle w:val="Heading2"/>
      </w:pPr>
      <w:r>
        <w:rPr>
          <w:lang w:val="el-GR"/>
        </w:rPr>
        <w:t>Δυναμική Επίλυση Προβλήματοσ</w:t>
      </w:r>
    </w:p>
    <w:p w:rsidR="00D02EC6" w:rsidRDefault="00371729" w:rsidP="00371729">
      <w:pPr>
        <w:rPr>
          <w:lang w:val="el-GR"/>
        </w:rPr>
      </w:pPr>
      <w:r>
        <w:rPr>
          <w:lang w:val="el-GR"/>
        </w:rPr>
        <w:t>Η άσκηση 6.15 περιγράφει ένα παιχνίδι με</w:t>
      </w:r>
      <w:r w:rsidRPr="00371729">
        <w:rPr>
          <w:lang w:val="el-GR"/>
        </w:rPr>
        <w:t xml:space="preserve"> 2 </w:t>
      </w:r>
      <w:r>
        <w:rPr>
          <w:lang w:val="el-GR"/>
        </w:rPr>
        <w:t xml:space="preserve">παίκτες και μία νουκλεοτιδική αλληλουχία μήκους </w:t>
      </w:r>
      <w:r>
        <w:t>n</w:t>
      </w:r>
      <w:r>
        <w:rPr>
          <w:lang w:val="el-GR"/>
        </w:rPr>
        <w:t>. Κάθε παίκτης με την σειρά του αφαιρεί είτε ένα είτε δύο νουκλεοτίδια, και ο παίκτης που αφαιρεί το τελευταίο κερδίζει.</w:t>
      </w:r>
      <w:r w:rsidR="00D02EC6">
        <w:rPr>
          <w:lang w:val="el-GR"/>
        </w:rPr>
        <w:t xml:space="preserve"> </w:t>
      </w:r>
    </w:p>
    <w:p w:rsidR="00A57D08" w:rsidRDefault="00D02EC6" w:rsidP="00371729">
      <w:pPr>
        <w:rPr>
          <w:lang w:val="el-GR"/>
        </w:rPr>
      </w:pPr>
      <w:r>
        <w:rPr>
          <w:lang w:val="el-GR"/>
        </w:rPr>
        <w:t>Για να λυθεί αυτό με δυναμικό προγραμματισμό, αρκεί να βρούμε τι θα γίνει αν υπάρχει ένα νουκλεοτίδιο στην ακολουθία. Προφανώς ο παίκτης Α, θα αφαιρέσει το ένα νουκλεοτίδιο και θα κερδίσει.</w:t>
      </w:r>
    </w:p>
    <w:p w:rsidR="00D02EC6" w:rsidRPr="00BE3ED0" w:rsidRDefault="00D02EC6" w:rsidP="00371729">
      <w:r>
        <w:rPr>
          <w:lang w:val="el-GR"/>
        </w:rPr>
        <w:t>Στην συνέχεια, ελέγχουμε για 2 νουκλεοτίδια. Ο παίκτης Α μπορεί να αφαιρέσει και τα δύο και να κερδίσει, ή μπορεί να αφαιρέσει 1. Αν αφαιρέσει 1, τότε ξέρουμε ότι από τον προηγούμενο έλεγχο, ότι ο επόμενος παίκτης κερδίζει. Έτσι λοιπόν, αρκεί ο πρώτος παίκτης να αφαιρέσει 2 και θα κερδίσει.</w:t>
      </w:r>
    </w:p>
    <w:p w:rsidR="00D02EC6" w:rsidRDefault="00D02EC6" w:rsidP="00371729">
      <w:pPr>
        <w:rPr>
          <w:lang w:val="el-GR"/>
        </w:rPr>
      </w:pPr>
      <w:r>
        <w:rPr>
          <w:lang w:val="el-GR"/>
        </w:rPr>
        <w:t>Ελέγχοντας για 3, μπορούμε να αφαιρέσουμε είτε 1 είτε 2. Άρα η αλληλουχία θα περιέχει 2 ή 1.  Από τους προηγούμενους ελέγχους, ξέρουμε ότι ο επόμενος παίκτης με 2 ή 1 θα κερδίσει. Άρα ο πρώτος παίκτης αναγκαστικά θα χάσει.</w:t>
      </w:r>
    </w:p>
    <w:p w:rsidR="001E01EA" w:rsidRDefault="00D02EC6" w:rsidP="00371729">
      <w:r>
        <w:rPr>
          <w:lang w:val="el-GR"/>
        </w:rPr>
        <w:t xml:space="preserve">Για </w:t>
      </w:r>
      <w:r>
        <w:t>n</w:t>
      </w:r>
      <w:r w:rsidRPr="00D02EC6">
        <w:rPr>
          <w:lang w:val="el-GR"/>
        </w:rPr>
        <w:t xml:space="preserve"> </w:t>
      </w:r>
      <w:r>
        <w:rPr>
          <w:lang w:val="el-GR"/>
        </w:rPr>
        <w:t xml:space="preserve">νουκλεοτίδια, ελέγχουμε για </w:t>
      </w:r>
      <w:r>
        <w:t>n</w:t>
      </w:r>
      <w:r w:rsidRPr="00D02EC6">
        <w:rPr>
          <w:lang w:val="el-GR"/>
        </w:rPr>
        <w:t xml:space="preserve">-1 </w:t>
      </w:r>
      <w:r>
        <w:rPr>
          <w:lang w:val="el-GR"/>
        </w:rPr>
        <w:t xml:space="preserve">και </w:t>
      </w:r>
      <w:r>
        <w:t>n</w:t>
      </w:r>
      <w:r w:rsidRPr="00D02EC6">
        <w:rPr>
          <w:lang w:val="el-GR"/>
        </w:rPr>
        <w:t xml:space="preserve">-2. </w:t>
      </w:r>
      <w:r>
        <w:rPr>
          <w:lang w:val="el-GR"/>
        </w:rPr>
        <w:t xml:space="preserve">Αν κάποιο από τα δύο χάνει, τότε ο παίκτης Α πρέπει να επιλέξει αυτό. </w:t>
      </w:r>
    </w:p>
    <w:p w:rsidR="00D02EC6" w:rsidRDefault="001E01EA" w:rsidP="001E01EA">
      <w:pPr>
        <w:pStyle w:val="Heading2"/>
        <w:rPr>
          <w:lang w:val="el-GR"/>
        </w:rPr>
      </w:pPr>
      <w:r>
        <w:rPr>
          <w:lang w:val="el-GR"/>
        </w:rPr>
        <w:t>Επεξηγηση κωδικα</w:t>
      </w:r>
    </w:p>
    <w:p w:rsidR="001E01EA" w:rsidRDefault="001E01EA" w:rsidP="001E01EA">
      <w:pPr>
        <w:rPr>
          <w:lang w:val="el-GR"/>
        </w:rPr>
      </w:pPr>
      <w:r>
        <w:rPr>
          <w:lang w:val="el-GR"/>
        </w:rPr>
        <w:t xml:space="preserve">Για την υλοποίηση της λύσης προβλήματος, αρχικά πρέπει να διαβαστεί η αλληλουχία. Η συνάρτηση </w:t>
      </w:r>
      <w:proofErr w:type="spellStart"/>
      <w:r>
        <w:t>readFile</w:t>
      </w:r>
      <w:proofErr w:type="spellEnd"/>
      <w:r w:rsidRPr="001E01EA">
        <w:rPr>
          <w:lang w:val="el-GR"/>
        </w:rPr>
        <w:t>,</w:t>
      </w:r>
      <w:r>
        <w:rPr>
          <w:lang w:val="el-GR"/>
        </w:rPr>
        <w:t xml:space="preserve"> διαβάζει την κατάλληλη αλληλουχία και την επιστρέφει ως </w:t>
      </w:r>
      <w:r w:rsidR="00BE3ED0">
        <w:rPr>
          <w:lang w:val="el-GR"/>
        </w:rPr>
        <w:t>λίστα</w:t>
      </w:r>
      <w:r w:rsidRPr="001E01EA">
        <w:rPr>
          <w:lang w:val="el-GR"/>
        </w:rPr>
        <w:t>.</w:t>
      </w:r>
    </w:p>
    <w:p w:rsidR="00BE3ED0" w:rsidRPr="00BE3ED0" w:rsidRDefault="00BE3ED0" w:rsidP="00BE3ED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BE3ED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def </w:t>
      </w:r>
      <w:proofErr w:type="spellStart"/>
      <w:proofErr w:type="gramStart"/>
      <w:r w:rsidRPr="00BE3ED0">
        <w:rPr>
          <w:rFonts w:ascii="Courier New" w:eastAsia="Times New Roman" w:hAnsi="Courier New" w:cs="Courier New"/>
          <w:color w:val="9B703F"/>
          <w:sz w:val="20"/>
          <w:szCs w:val="20"/>
          <w:lang w:eastAsia="el-GR"/>
        </w:rPr>
        <w:t>readFile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gram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BE3ED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open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BE3ED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"./6.15Seq/</w:t>
      </w:r>
      <w:r w:rsidRPr="00BE3ED0">
        <w:rPr>
          <w:rFonts w:ascii="Courier New" w:eastAsia="Times New Roman" w:hAnsi="Courier New" w:cs="Courier New"/>
          <w:color w:val="008080"/>
          <w:sz w:val="20"/>
          <w:szCs w:val="20"/>
          <w:lang w:val="el-GR" w:eastAsia="el-GR"/>
        </w:rPr>
        <w:t>α</w:t>
      </w:r>
      <w:r w:rsidRPr="00BE3ED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-lactalbumin.txt"</w:t>
      </w:r>
      <w:r w:rsidRPr="00BE3ED0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r w:rsidRPr="00BE3ED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"r"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[]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lines 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seqFile.readlines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()[</w:t>
      </w:r>
      <w:r w:rsidRPr="00BE3ED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r w:rsidRPr="00BE3ED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line </w:t>
      </w:r>
      <w:r w:rsidRPr="00BE3ED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lines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r w:rsidRPr="00BE3ED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letter </w:t>
      </w:r>
      <w:r w:rsidRPr="00BE3ED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line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seq.append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(letter)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lastRenderedPageBreak/>
        <w:t xml:space="preserve">    </w:t>
      </w: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seqFile.close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()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r w:rsidRPr="00BE3ED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return </w:t>
      </w: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</w:p>
    <w:p w:rsidR="001E01EA" w:rsidRDefault="00BE3ED0" w:rsidP="001E01EA">
      <w:pPr>
        <w:rPr>
          <w:lang w:val="el-GR"/>
        </w:rPr>
      </w:pPr>
      <w:r w:rsidRPr="00BE3ED0">
        <w:rPr>
          <w:lang w:val="el-GR"/>
        </w:rPr>
        <w:t>Επίσης</w:t>
      </w:r>
      <w:r>
        <w:rPr>
          <w:lang w:val="el-GR"/>
        </w:rPr>
        <w:t>, τα αρχεία περιέχουν στην πρώτη γραμμή τους ένα σχόλιο με πληροφορίες σχετικές με την αλληλουχία, για αυτό πρέπει να αγνοηθεί η πρώτη γραμμή του αρχείου.</w:t>
      </w:r>
    </w:p>
    <w:p w:rsidR="00BE3ED0" w:rsidRPr="00BE3ED0" w:rsidRDefault="00BE3ED0" w:rsidP="00BE3ED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</w:pP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72C47"/>
          <w:lang w:val="el-GR" w:eastAsia="el-GR"/>
        </w:rPr>
        <w:t>lines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 xml:space="preserve"> 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 xml:space="preserve">= </w:t>
      </w: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seqFile.readlines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()[</w:t>
      </w:r>
      <w:r w:rsidRPr="00BE3ED0">
        <w:rPr>
          <w:rFonts w:ascii="Courier New" w:eastAsia="Times New Roman" w:hAnsi="Courier New" w:cs="Courier New"/>
          <w:color w:val="CF6A4C"/>
          <w:sz w:val="20"/>
          <w:szCs w:val="20"/>
          <w:lang w:val="el-GR" w:eastAsia="el-GR"/>
        </w:rPr>
        <w:t>1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>: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]</w:t>
      </w:r>
    </w:p>
    <w:p w:rsidR="002A5803" w:rsidRDefault="002A5803" w:rsidP="001E01EA">
      <w:pPr>
        <w:rPr>
          <w:lang w:val="el-GR"/>
        </w:rPr>
      </w:pPr>
    </w:p>
    <w:p w:rsidR="00BE3ED0" w:rsidRPr="00BE3ED0" w:rsidRDefault="00BE3ED0" w:rsidP="001E01EA">
      <w:pPr>
        <w:rPr>
          <w:lang w:val="el-GR"/>
        </w:rPr>
      </w:pPr>
      <w:r>
        <w:rPr>
          <w:lang w:val="el-GR"/>
        </w:rPr>
        <w:t>Στην συνέχεια χρειαζόμαστε μία λίστα που περιέχει την πληροφορία για το αν κερδίζει η χάνει η κάθε ακολουθία.</w:t>
      </w:r>
    </w:p>
    <w:p w:rsidR="00BE3ED0" w:rsidRPr="00BE3ED0" w:rsidRDefault="00BE3ED0" w:rsidP="00BE3ED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</w:pP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canWin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 xml:space="preserve"> 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 xml:space="preserve">= 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[]</w:t>
      </w:r>
    </w:p>
    <w:p w:rsidR="00BE3ED0" w:rsidRDefault="00BE3ED0" w:rsidP="001E01EA">
      <w:pPr>
        <w:rPr>
          <w:lang w:val="el-GR"/>
        </w:rPr>
      </w:pPr>
      <w:r>
        <w:rPr>
          <w:lang w:val="el-GR"/>
        </w:rPr>
        <w:t>Και μία λίστα για να αποθηκεύει</w:t>
      </w:r>
      <w:r w:rsidRPr="00BE3ED0">
        <w:rPr>
          <w:lang w:val="el-GR"/>
        </w:rPr>
        <w:t xml:space="preserve"> </w:t>
      </w:r>
      <w:r>
        <w:rPr>
          <w:lang w:val="el-GR"/>
        </w:rPr>
        <w:t>τι αφαιρέθηκε σε κάθε βήμα για να κερδίσει ο κάθε παίκτης.</w:t>
      </w:r>
    </w:p>
    <w:p w:rsidR="00BE3ED0" w:rsidRPr="00BE3ED0" w:rsidRDefault="00BE3ED0" w:rsidP="00BE3ED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proofErr w:type="spellStart"/>
      <w:r w:rsidRPr="00BE3ED0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472C47"/>
          <w:lang w:eastAsia="el-GR"/>
        </w:rPr>
        <w:t>winningRemoval</w:t>
      </w:r>
      <w:proofErr w:type="spellEnd"/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BE3ED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BE3ED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[]</w:t>
      </w:r>
    </w:p>
    <w:p w:rsidR="00BE3ED0" w:rsidRDefault="00BE3ED0" w:rsidP="001E01EA">
      <w:pPr>
        <w:rPr>
          <w:i/>
          <w:lang w:val="el-GR"/>
        </w:rPr>
      </w:pPr>
      <w:r w:rsidRPr="002A5803">
        <w:rPr>
          <w:i/>
          <w:lang w:val="el-GR"/>
        </w:rPr>
        <w:t xml:space="preserve">Η λίστα </w:t>
      </w:r>
      <w:proofErr w:type="spellStart"/>
      <w:r w:rsidRPr="002A5803">
        <w:rPr>
          <w:i/>
        </w:rPr>
        <w:t>canWin</w:t>
      </w:r>
      <w:proofErr w:type="spellEnd"/>
      <w:r w:rsidRPr="002A5803">
        <w:rPr>
          <w:i/>
          <w:lang w:val="el-GR"/>
        </w:rPr>
        <w:t xml:space="preserve"> περιέχει </w:t>
      </w:r>
      <w:r w:rsidRPr="002A5803">
        <w:rPr>
          <w:i/>
        </w:rPr>
        <w:t>True</w:t>
      </w:r>
      <w:r w:rsidRPr="002A5803">
        <w:rPr>
          <w:i/>
          <w:lang w:val="el-GR"/>
        </w:rPr>
        <w:t xml:space="preserve"> ή </w:t>
      </w:r>
      <w:r w:rsidRPr="002A5803">
        <w:rPr>
          <w:i/>
        </w:rPr>
        <w:t>False</w:t>
      </w:r>
      <w:r w:rsidRPr="002A5803">
        <w:rPr>
          <w:i/>
          <w:lang w:val="el-GR"/>
        </w:rPr>
        <w:t xml:space="preserve"> – </w:t>
      </w:r>
      <w:r w:rsidRPr="002A5803">
        <w:rPr>
          <w:i/>
        </w:rPr>
        <w:t>True</w:t>
      </w:r>
      <w:r w:rsidRPr="002A5803">
        <w:rPr>
          <w:i/>
          <w:lang w:val="el-GR"/>
        </w:rPr>
        <w:t xml:space="preserve"> σε περίπτωση νίκης και </w:t>
      </w:r>
      <w:r w:rsidRPr="002A5803">
        <w:rPr>
          <w:i/>
        </w:rPr>
        <w:t>False</w:t>
      </w:r>
      <w:r w:rsidRPr="002A5803">
        <w:rPr>
          <w:i/>
          <w:lang w:val="el-GR"/>
        </w:rPr>
        <w:t xml:space="preserve"> σε περίπτωση ήττας. Η </w:t>
      </w:r>
      <w:proofErr w:type="spellStart"/>
      <w:r w:rsidRPr="002A5803">
        <w:rPr>
          <w:i/>
        </w:rPr>
        <w:t>winningRemoval</w:t>
      </w:r>
      <w:proofErr w:type="spellEnd"/>
      <w:r w:rsidRPr="002A5803">
        <w:rPr>
          <w:i/>
        </w:rPr>
        <w:t xml:space="preserve"> </w:t>
      </w:r>
      <w:r w:rsidRPr="002A5803">
        <w:rPr>
          <w:i/>
          <w:lang w:val="el-GR"/>
        </w:rPr>
        <w:t>περιέχει τους αριθμούς 1 ή 2.</w:t>
      </w:r>
    </w:p>
    <w:p w:rsidR="002A5803" w:rsidRDefault="002A5803" w:rsidP="001E01EA">
      <w:pPr>
        <w:rPr>
          <w:i/>
          <w:lang w:val="el-GR"/>
        </w:rPr>
      </w:pPr>
    </w:p>
    <w:p w:rsidR="002A5803" w:rsidRPr="002A5803" w:rsidRDefault="002A5803" w:rsidP="001E01EA">
      <w:pPr>
        <w:rPr>
          <w:lang w:val="el-GR"/>
        </w:rPr>
      </w:pPr>
      <w:r>
        <w:rPr>
          <w:lang w:val="el-GR"/>
        </w:rPr>
        <w:t xml:space="preserve">Τοποθετούμε στην θέση 0 της λίστας </w:t>
      </w:r>
      <w:proofErr w:type="spellStart"/>
      <w:r>
        <w:t>canWin</w:t>
      </w:r>
      <w:proofErr w:type="spellEnd"/>
      <w:r w:rsidRPr="002A5803">
        <w:rPr>
          <w:lang w:val="el-GR"/>
        </w:rPr>
        <w:t xml:space="preserve"> </w:t>
      </w:r>
      <w:r>
        <w:rPr>
          <w:lang w:val="el-GR"/>
        </w:rPr>
        <w:t xml:space="preserve">την τιμή </w:t>
      </w:r>
      <w:r>
        <w:t>False</w:t>
      </w:r>
      <w:r w:rsidRPr="002A5803">
        <w:rPr>
          <w:lang w:val="el-GR"/>
        </w:rPr>
        <w:t xml:space="preserve">. </w:t>
      </w:r>
      <w:r>
        <w:rPr>
          <w:lang w:val="el-GR"/>
        </w:rPr>
        <w:t xml:space="preserve">Στην συνέχεια ξεκινώντας από 1 μέχρι το </w:t>
      </w:r>
      <w:r>
        <w:t>n</w:t>
      </w:r>
      <w:r w:rsidRPr="002A5803">
        <w:rPr>
          <w:lang w:val="el-GR"/>
        </w:rPr>
        <w:t xml:space="preserve">, </w:t>
      </w:r>
      <w:r>
        <w:rPr>
          <w:lang w:val="el-GR"/>
        </w:rPr>
        <w:t xml:space="preserve">ελέγχουμε αν το στοιχείο στην </w:t>
      </w:r>
      <w:proofErr w:type="spellStart"/>
      <w:r>
        <w:t>canWin</w:t>
      </w:r>
      <w:proofErr w:type="spellEnd"/>
      <w:r w:rsidRPr="002A5803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t>False</w:t>
      </w:r>
      <w:r w:rsidRPr="002A5803">
        <w:rPr>
          <w:lang w:val="el-GR"/>
        </w:rPr>
        <w:t xml:space="preserve">. </w:t>
      </w:r>
      <w:r>
        <w:rPr>
          <w:lang w:val="el-GR"/>
        </w:rPr>
        <w:t xml:space="preserve">Αν είναι </w:t>
      </w:r>
      <w:r>
        <w:t>False</w:t>
      </w:r>
      <w:r w:rsidRPr="002A5803">
        <w:rPr>
          <w:lang w:val="el-GR"/>
        </w:rPr>
        <w:t>,</w:t>
      </w:r>
      <w:r>
        <w:rPr>
          <w:lang w:val="el-GR"/>
        </w:rPr>
        <w:t xml:space="preserve"> σημαίνει ότι επιλέγοντας το θα χάσει ο επόμενος παίκτης, άρα θα κερδίσουμε εμείς.</w:t>
      </w:r>
      <w:r w:rsidRPr="002A5803">
        <w:rPr>
          <w:lang w:val="el-GR"/>
        </w:rPr>
        <w:t xml:space="preserve"> </w:t>
      </w:r>
      <w:r>
        <w:rPr>
          <w:lang w:val="el-GR"/>
        </w:rPr>
        <w:t xml:space="preserve">Το επιλέγουμε και προσθέτουμε το αποτέλεσμα στην </w:t>
      </w:r>
      <w:proofErr w:type="spellStart"/>
      <w:r>
        <w:t>canWin</w:t>
      </w:r>
      <w:proofErr w:type="spellEnd"/>
      <w:r>
        <w:rPr>
          <w:lang w:val="el-GR"/>
        </w:rPr>
        <w:t>. Επίσης ενημερώνουμε ότι για να κερδίσουμε πρέπει να αφαιρέσουμε 1.</w:t>
      </w:r>
      <w:r w:rsidRPr="002A5803">
        <w:rPr>
          <w:lang w:val="el-GR"/>
        </w:rPr>
        <w:t xml:space="preserve"> </w:t>
      </w:r>
    </w:p>
    <w:p w:rsidR="002A5803" w:rsidRPr="002A5803" w:rsidRDefault="002A5803" w:rsidP="002A580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</w:pPr>
      <w:r w:rsidRPr="002A5803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if</w:t>
      </w:r>
      <w:r w:rsidRPr="002A5803">
        <w:rPr>
          <w:rFonts w:ascii="Courier New" w:eastAsia="Times New Roman" w:hAnsi="Courier New" w:cs="Courier New"/>
          <w:color w:val="F9EE98"/>
          <w:sz w:val="20"/>
          <w:szCs w:val="20"/>
          <w:lang w:val="el-GR" w:eastAsia="el-GR"/>
        </w:rPr>
        <w:t xml:space="preserve"> </w:t>
      </w:r>
      <w:r w:rsidRPr="002A5803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not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(</w:t>
      </w:r>
      <w:proofErr w:type="spellStart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[</w:t>
      </w:r>
      <w:proofErr w:type="spellStart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2A5803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>-</w:t>
      </w:r>
      <w:r w:rsidRPr="002A5803">
        <w:rPr>
          <w:rFonts w:ascii="Courier New" w:eastAsia="Times New Roman" w:hAnsi="Courier New" w:cs="Courier New"/>
          <w:color w:val="CF6A4C"/>
          <w:sz w:val="20"/>
          <w:szCs w:val="20"/>
          <w:lang w:val="el-GR" w:eastAsia="el-GR"/>
        </w:rPr>
        <w:t>1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])</w:t>
      </w:r>
      <w:r w:rsidRPr="002A5803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>:</w:t>
      </w:r>
      <w:r w:rsidRPr="002A5803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br/>
        <w:t xml:space="preserve">    </w:t>
      </w:r>
      <w:proofErr w:type="spellStart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.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append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(</w:t>
      </w:r>
      <w:r w:rsidRPr="002A5803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True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)</w:t>
      </w:r>
    </w:p>
    <w:p w:rsidR="002A5803" w:rsidRPr="002A5803" w:rsidRDefault="002A5803" w:rsidP="002A580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</w:pPr>
      <w:proofErr w:type="spellStart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winningRemoval.append</w:t>
      </w:r>
      <w:proofErr w:type="spellEnd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(</w:t>
      </w:r>
      <w:r w:rsidRPr="002A5803">
        <w:rPr>
          <w:rFonts w:ascii="Courier New" w:eastAsia="Times New Roman" w:hAnsi="Courier New" w:cs="Courier New"/>
          <w:color w:val="CF6A4C"/>
          <w:sz w:val="20"/>
          <w:szCs w:val="20"/>
          <w:lang w:val="el-GR" w:eastAsia="el-GR"/>
        </w:rPr>
        <w:t>1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)</w:t>
      </w:r>
    </w:p>
    <w:p w:rsidR="00BE3ED0" w:rsidRPr="002A5803" w:rsidRDefault="002A5803" w:rsidP="001E01EA">
      <w:pPr>
        <w:rPr>
          <w:lang w:val="el-GR"/>
        </w:rPr>
      </w:pPr>
      <w:r>
        <w:rPr>
          <w:lang w:val="el-GR"/>
        </w:rPr>
        <w:t>Με τον ίδιο τρόπο ελέγχουμε αν για 2 στοιχεία μπορούμε να κερδίσουμε</w:t>
      </w:r>
      <w:r w:rsidR="00AF50EC">
        <w:rPr>
          <w:lang w:val="el-GR"/>
        </w:rPr>
        <w:t>.</w:t>
      </w:r>
    </w:p>
    <w:p w:rsidR="002A5803" w:rsidRPr="002A5803" w:rsidRDefault="002A5803" w:rsidP="002A580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proofErr w:type="spellStart"/>
      <w:r w:rsidRPr="002A5803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elif</w:t>
      </w:r>
      <w:proofErr w:type="spellEnd"/>
      <w:r w:rsidRPr="002A5803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 not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[i</w:t>
      </w:r>
      <w:r w:rsidRPr="002A5803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2A5803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])</w:t>
      </w:r>
      <w:r w:rsidRPr="002A5803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2A5803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proofErr w:type="spellStart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canWin.append</w:t>
      </w:r>
      <w:proofErr w:type="spellEnd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2A5803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True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winningRemoval.append</w:t>
      </w:r>
      <w:proofErr w:type="spellEnd"/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2A5803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2A5803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</w:p>
    <w:p w:rsidR="002A5803" w:rsidRPr="00AF50EC" w:rsidRDefault="00AF50EC" w:rsidP="001E01EA">
      <w:pPr>
        <w:rPr>
          <w:lang w:val="el-GR"/>
        </w:rPr>
      </w:pPr>
      <w:r>
        <w:rPr>
          <w:lang w:val="el-GR"/>
        </w:rPr>
        <w:t xml:space="preserve">Αν τελικά αφαιρώντας είτε 1 είτε 2 στοιχεία δεν μπορούμε να κερδίσουμε, αφαιρούμε ένα στοιχείο από την αλληλουχία για να συνεχίσει το παιχνίδι. </w:t>
      </w:r>
    </w:p>
    <w:p w:rsidR="00AF50EC" w:rsidRPr="00AF50EC" w:rsidRDefault="00AF50EC" w:rsidP="00AF50E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AF50EC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else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canWin.append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F50EC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False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winningRemoval.append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F50EC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</w:p>
    <w:p w:rsidR="00AF50EC" w:rsidRDefault="00AF50EC" w:rsidP="001E01EA"/>
    <w:p w:rsidR="00AF50EC" w:rsidRPr="00AF50EC" w:rsidRDefault="00AF50EC" w:rsidP="001E01EA">
      <w:r>
        <w:rPr>
          <w:lang w:val="el-GR"/>
        </w:rPr>
        <w:t xml:space="preserve">Για να διαπιστώσουμε αν ο Παίκτης Α κέρδισε, αρκεί να ελέγξουμε το τελευταίο στοιχείο της λίστας </w:t>
      </w:r>
      <w:proofErr w:type="spellStart"/>
      <w:r>
        <w:t>canWin</w:t>
      </w:r>
      <w:proofErr w:type="spellEnd"/>
      <w:r w:rsidRPr="00AF50EC">
        <w:rPr>
          <w:lang w:val="el-GR"/>
        </w:rPr>
        <w:t xml:space="preserve">. </w:t>
      </w:r>
      <w:r>
        <w:rPr>
          <w:lang w:val="el-GR"/>
        </w:rPr>
        <w:t>Αν</w:t>
      </w:r>
      <w:r w:rsidRPr="00AF50EC">
        <w:t xml:space="preserve"> </w:t>
      </w:r>
      <w:r>
        <w:rPr>
          <w:lang w:val="el-GR"/>
        </w:rPr>
        <w:t>είναι</w:t>
      </w:r>
      <w:r w:rsidRPr="00AF50EC">
        <w:t xml:space="preserve"> </w:t>
      </w:r>
      <w:r>
        <w:t xml:space="preserve">True, </w:t>
      </w:r>
      <w:r>
        <w:rPr>
          <w:lang w:val="el-GR"/>
        </w:rPr>
        <w:t>ο</w:t>
      </w:r>
      <w:r w:rsidRPr="00AF50EC">
        <w:t xml:space="preserve"> </w:t>
      </w:r>
      <w:r>
        <w:rPr>
          <w:lang w:val="el-GR"/>
        </w:rPr>
        <w:t>παίκτης</w:t>
      </w:r>
      <w:r w:rsidRPr="00AF50EC">
        <w:t xml:space="preserve"> </w:t>
      </w:r>
      <w:r>
        <w:rPr>
          <w:lang w:val="el-GR"/>
        </w:rPr>
        <w:t>έχει</w:t>
      </w:r>
      <w:r w:rsidRPr="00AF50EC">
        <w:t xml:space="preserve"> </w:t>
      </w:r>
      <w:r>
        <w:rPr>
          <w:lang w:val="el-GR"/>
        </w:rPr>
        <w:t>κερδίσει</w:t>
      </w:r>
      <w:r w:rsidRPr="00AF50EC">
        <w:t xml:space="preserve">, </w:t>
      </w:r>
      <w:r>
        <w:rPr>
          <w:lang w:val="el-GR"/>
        </w:rPr>
        <w:t>αλλιώς</w:t>
      </w:r>
      <w:r w:rsidRPr="00AF50EC">
        <w:t xml:space="preserve"> </w:t>
      </w:r>
      <w:r>
        <w:rPr>
          <w:lang w:val="el-GR"/>
        </w:rPr>
        <w:t>έχει</w:t>
      </w:r>
      <w:r w:rsidRPr="00AF50EC">
        <w:t xml:space="preserve"> </w:t>
      </w:r>
      <w:r>
        <w:rPr>
          <w:lang w:val="el-GR"/>
        </w:rPr>
        <w:t>χάσει</w:t>
      </w:r>
    </w:p>
    <w:p w:rsidR="00AF50EC" w:rsidRPr="00AF50EC" w:rsidRDefault="00AF50EC" w:rsidP="00AF50E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AF50EC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lastRenderedPageBreak/>
        <w:t xml:space="preserve">if 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proofErr w:type="gram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gramEnd"/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AF50EC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])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AF50EC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print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F50EC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"Player A won."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r w:rsidRPr="00AF50EC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else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AF50EC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print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F50EC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"Player A lost."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</w:p>
    <w:p w:rsidR="00AF50EC" w:rsidRDefault="00AF50EC" w:rsidP="001E01EA"/>
    <w:p w:rsidR="00AF50EC" w:rsidRDefault="00AF50EC" w:rsidP="001E01EA">
      <w:pPr>
        <w:rPr>
          <w:lang w:val="el-GR"/>
        </w:rPr>
      </w:pPr>
      <w:r>
        <w:rPr>
          <w:lang w:val="el-GR"/>
        </w:rPr>
        <w:t xml:space="preserve">Τέλος, εμφανίζουμε τον τρόπο που πρέπει να αφαιρεθούν τα νουκλεοτίδια για να κερδίσει ο παίκτης. </w:t>
      </w:r>
    </w:p>
    <w:p w:rsidR="00AF50EC" w:rsidRPr="00AF50EC" w:rsidRDefault="00AF50EC" w:rsidP="00AF50EC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proofErr w:type="gramStart"/>
      <w:r w:rsidRPr="00AF50EC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print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gramEnd"/>
      <w:r w:rsidRPr="00AF50EC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"Removing sequence was, starting with Player A:"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AF50EC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winningRemoval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AF50EC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AF50EC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</w:r>
      <w:r w:rsidRPr="00AF50EC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while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&gt;=</w:t>
      </w:r>
      <w:r w:rsidRPr="00AF50EC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0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AF50EC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print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winningRemoval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])</w:t>
      </w:r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AF50EC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-= </w:t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winningRemoval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AF50EC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</w:p>
    <w:p w:rsidR="00AF50EC" w:rsidRDefault="00AF50EC" w:rsidP="001E01EA">
      <w:pPr>
        <w:rPr>
          <w:b/>
        </w:rPr>
      </w:pPr>
    </w:p>
    <w:p w:rsidR="00AF50EC" w:rsidRPr="00AF50EC" w:rsidRDefault="00AF50EC" w:rsidP="00AF50EC">
      <w:pPr>
        <w:pStyle w:val="Heading2"/>
      </w:pPr>
      <w:r>
        <w:t xml:space="preserve">OUTPUT </w:t>
      </w:r>
      <w:r>
        <w:rPr>
          <w:lang w:val="el-GR"/>
        </w:rPr>
        <w:t>Προγραμματοσ</w:t>
      </w:r>
    </w:p>
    <w:p w:rsidR="00AF50EC" w:rsidRPr="00AF50EC" w:rsidRDefault="00AF50EC" w:rsidP="00AF50EC"/>
    <w:p w:rsidR="00BE3ED0" w:rsidRDefault="00AF50EC" w:rsidP="001E01EA">
      <w:r>
        <w:rPr>
          <w:noProof/>
        </w:rPr>
        <w:drawing>
          <wp:inline distT="0" distB="0" distL="0" distR="0">
            <wp:extent cx="5486400" cy="1717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06" w:rsidRPr="00AF50EC" w:rsidRDefault="00AC7706" w:rsidP="001E01EA">
      <w:r>
        <w:rPr>
          <w:noProof/>
        </w:rPr>
        <w:drawing>
          <wp:inline distT="0" distB="0" distL="0" distR="0">
            <wp:extent cx="2457793" cy="244826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EA" w:rsidRDefault="00AF50EC" w:rsidP="001E01EA">
      <w:r>
        <w:rPr>
          <w:noProof/>
        </w:rPr>
        <w:lastRenderedPageBreak/>
        <w:drawing>
          <wp:inline distT="0" distB="0" distL="0" distR="0">
            <wp:extent cx="3010320" cy="24958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0EC" w:rsidRDefault="00AF50EC" w:rsidP="001E01EA"/>
    <w:p w:rsidR="009C6632" w:rsidRPr="001E01EA" w:rsidRDefault="009C6632" w:rsidP="009C6632">
      <w:pPr>
        <w:pStyle w:val="Heading2"/>
        <w:rPr>
          <w:lang w:val="el-GR"/>
        </w:rPr>
      </w:pPr>
      <w:r>
        <w:rPr>
          <w:lang w:val="el-GR"/>
        </w:rPr>
        <w:t>Νικηφόρα Στρατιγική</w:t>
      </w:r>
    </w:p>
    <w:p w:rsidR="000656D2" w:rsidRDefault="000656D2" w:rsidP="000656D2">
      <w:r>
        <w:rPr>
          <w:lang w:val="el-GR"/>
        </w:rPr>
        <w:t xml:space="preserve">Μπορούμε να συμπεράνουμε από το </w:t>
      </w:r>
      <w:r>
        <w:t>output</w:t>
      </w:r>
      <w:r w:rsidRPr="000656D2">
        <w:rPr>
          <w:lang w:val="el-GR"/>
        </w:rPr>
        <w:t xml:space="preserve">, </w:t>
      </w:r>
      <w:r>
        <w:rPr>
          <w:lang w:val="el-GR"/>
        </w:rPr>
        <w:t xml:space="preserve">ότι αν η αλληλουχία έχει μήκος πολλαπλάσιο του 3, ο παίκτης Α χάνει. Αν η αλληλουχία δεν έχει μήκος πολλαπλάσιο του 3, για να κερδίσει αρκεί να αφαιρέσει </w:t>
      </w:r>
      <w:r w:rsidR="00845EC2">
        <w:rPr>
          <w:lang w:val="el-GR"/>
        </w:rPr>
        <w:t>τον αριθμό των στοιχείων ώστε η τελική ακολουθία να είναι μήκους πολλαπλάσιο του 3.</w:t>
      </w:r>
    </w:p>
    <w:p w:rsidR="00845EC2" w:rsidRDefault="00845EC2" w:rsidP="000656D2"/>
    <w:p w:rsidR="00845EC2" w:rsidRPr="00C41FD2" w:rsidRDefault="009C6632" w:rsidP="009C6632">
      <w:pPr>
        <w:pStyle w:val="Heading1"/>
        <w:rPr>
          <w:lang w:val="el-GR"/>
        </w:rPr>
      </w:pPr>
      <w:r w:rsidRPr="00C41FD2">
        <w:rPr>
          <w:lang w:val="el-GR"/>
        </w:rPr>
        <w:t>6.12</w:t>
      </w:r>
    </w:p>
    <w:p w:rsidR="009C6632" w:rsidRPr="00C41FD2" w:rsidRDefault="009C6632" w:rsidP="009C6632">
      <w:pPr>
        <w:pStyle w:val="Heading2"/>
        <w:rPr>
          <w:lang w:val="el-GR"/>
        </w:rPr>
      </w:pPr>
      <w:r>
        <w:rPr>
          <w:lang w:val="el-GR"/>
        </w:rPr>
        <w:t>Δυναμική Επίλυση Προβλήματοσ</w:t>
      </w:r>
    </w:p>
    <w:p w:rsidR="009C6632" w:rsidRDefault="00C41FD2" w:rsidP="00C41FD2">
      <w:pPr>
        <w:rPr>
          <w:lang w:val="el-GR"/>
        </w:rPr>
      </w:pPr>
      <w:r>
        <w:rPr>
          <w:lang w:val="el-GR"/>
        </w:rPr>
        <w:t>Το συγκεκριμένο παιχνίδι παίζεται με 2 παίκτες και 2 αλληλουχίες νουκλεοτιδίων</w:t>
      </w:r>
      <w:r w:rsidRPr="00C41FD2">
        <w:rPr>
          <w:lang w:val="el-GR"/>
        </w:rPr>
        <w:t xml:space="preserve">. </w:t>
      </w:r>
      <w:r>
        <w:rPr>
          <w:lang w:val="el-GR"/>
        </w:rPr>
        <w:t>Κάθε παίκτης διαγράφει την μία ακολουθία και χωρίζει την άλλη σε 2 κομμάτια. Νικητής είναι αυτός που διαγράφει το τελευταίο νουκλεοτίδιο.</w:t>
      </w:r>
    </w:p>
    <w:p w:rsidR="00C41FD2" w:rsidRDefault="002C317D" w:rsidP="00C41FD2">
      <w:pPr>
        <w:rPr>
          <w:lang w:val="el-GR"/>
        </w:rPr>
      </w:pPr>
      <w:r>
        <w:rPr>
          <w:lang w:val="el-GR"/>
        </w:rPr>
        <w:t>Η λογική για να λυθεί αυτό το πρόβλημα είναι παρόμοια με του 6.15.</w:t>
      </w:r>
      <w:r w:rsidRPr="002C317D">
        <w:rPr>
          <w:lang w:val="el-GR"/>
        </w:rPr>
        <w:t xml:space="preserve"> </w:t>
      </w:r>
      <w:r>
        <w:rPr>
          <w:lang w:val="el-GR"/>
        </w:rPr>
        <w:t>Πιο συγκεκριμένα, αν έχουμε μια από τις δύο αλληλουχίες με μήκος 1, αρκεί να επιλέξουμε εκείνη για να κερδίσουμε.</w:t>
      </w:r>
    </w:p>
    <w:p w:rsidR="002C317D" w:rsidRDefault="002C317D" w:rsidP="00C41FD2">
      <w:pPr>
        <w:rPr>
          <w:lang w:val="el-GR"/>
        </w:rPr>
      </w:pPr>
      <w:r>
        <w:rPr>
          <w:lang w:val="el-GR"/>
        </w:rPr>
        <w:t>Με μια αλληλουχία μήκους 2, μπορούμε να την χωρίσουμε σε 1 και 1. Από το προηγούμενο συμπέρασμα, ο επόμενος παίκτης κερδίζει άρα εμείς χάνουμε.</w:t>
      </w:r>
    </w:p>
    <w:p w:rsidR="00A57D08" w:rsidRDefault="002C317D" w:rsidP="00C41FD2">
      <w:pPr>
        <w:rPr>
          <w:lang w:val="el-GR"/>
        </w:rPr>
      </w:pPr>
      <w:r>
        <w:rPr>
          <w:lang w:val="el-GR"/>
        </w:rPr>
        <w:t>Για μήκος 3 χωρίζουμε σε 1 και 2. Αν ο επόμενος παίκτης επιλέξει την ακολουθία 2, ξέρουμε ότι θα χάσει, ενώ αν επιλέξει την 1 θα κερδίσει. Επειδή και οι 2 παίκτες επιλέγουν την καλύτερη στρατηγική, ο επόμενος παίκτης θα επιλέξει την αλληλουχία που κερδίζει, άρα ο παίκτης Α θα χάσει</w:t>
      </w:r>
      <w:r w:rsidR="00A57D08">
        <w:rPr>
          <w:lang w:val="el-GR"/>
        </w:rPr>
        <w:t xml:space="preserve">. </w:t>
      </w:r>
    </w:p>
    <w:p w:rsidR="00A57D08" w:rsidRDefault="00A57D08" w:rsidP="00C41FD2">
      <w:pPr>
        <w:rPr>
          <w:lang w:val="el-GR"/>
        </w:rPr>
      </w:pPr>
      <w:r>
        <w:rPr>
          <w:lang w:val="el-GR"/>
        </w:rPr>
        <w:lastRenderedPageBreak/>
        <w:t>Για μήκος 4, ο παίκτης Α έχει την επιλογή να χωρίσει σε 1 και 3 ή 2 και 2. Αν χωρίσει σε 1 και 3, από τα προηγούμενα συμπεράσματα ξέρουμε ότι θα χάσει, ενώ αν επιλέξει το 2 και 2 θα κερδίσει.</w:t>
      </w:r>
      <w:r w:rsidRPr="00A57D08">
        <w:rPr>
          <w:lang w:val="el-GR"/>
        </w:rPr>
        <w:t xml:space="preserve"> </w:t>
      </w:r>
      <w:r>
        <w:rPr>
          <w:lang w:val="el-GR"/>
        </w:rPr>
        <w:t>Ο παίκτης Α θα επιλέξει το 2 και 2 άρα θα κερδίσει.</w:t>
      </w:r>
    </w:p>
    <w:p w:rsidR="00A57D08" w:rsidRDefault="00A57D08" w:rsidP="00C41FD2">
      <w:pPr>
        <w:rPr>
          <w:lang w:val="el-GR"/>
        </w:rPr>
      </w:pPr>
      <w:r>
        <w:rPr>
          <w:lang w:val="el-GR"/>
        </w:rPr>
        <w:t xml:space="preserve">Αρκεί να συνεχίσουμε την διαδικασία για την </w:t>
      </w:r>
      <w:r w:rsidR="00D07B80">
        <w:rPr>
          <w:lang w:val="el-GR" w:eastAsia="el-GR"/>
        </w:rPr>
        <w:t>αλληλουχία</w:t>
      </w:r>
      <w:r w:rsidR="00D07B80">
        <w:rPr>
          <w:lang w:val="el-GR"/>
        </w:rPr>
        <w:t xml:space="preserve"> </w:t>
      </w:r>
      <w:r>
        <w:rPr>
          <w:lang w:val="el-GR"/>
        </w:rPr>
        <w:t>με μεγαλύτερο μήκος.</w:t>
      </w:r>
    </w:p>
    <w:p w:rsidR="00A57D08" w:rsidRDefault="002C317D" w:rsidP="00A57D08">
      <w:pPr>
        <w:pStyle w:val="Heading2"/>
        <w:rPr>
          <w:lang w:val="el-GR"/>
        </w:rPr>
      </w:pPr>
      <w:r w:rsidRPr="00D07B80">
        <w:rPr>
          <w:lang w:val="el-GR"/>
        </w:rPr>
        <w:t xml:space="preserve"> </w:t>
      </w:r>
      <w:r w:rsidR="00A57D08">
        <w:rPr>
          <w:lang w:val="el-GR"/>
        </w:rPr>
        <w:t>Επεξηγηση</w:t>
      </w:r>
      <w:r w:rsidR="00A57D08" w:rsidRPr="00A57D08">
        <w:t xml:space="preserve"> </w:t>
      </w:r>
      <w:r w:rsidR="00A57D08">
        <w:rPr>
          <w:lang w:val="el-GR"/>
        </w:rPr>
        <w:t>κωδικα</w:t>
      </w:r>
    </w:p>
    <w:p w:rsidR="00A57D08" w:rsidRPr="00A57D08" w:rsidRDefault="00A57D08" w:rsidP="00A57D08">
      <w:pPr>
        <w:rPr>
          <w:lang w:val="el-GR"/>
        </w:rPr>
      </w:pPr>
      <w:r>
        <w:rPr>
          <w:lang w:val="el-GR"/>
        </w:rPr>
        <w:t xml:space="preserve">Αρχικά, πρέπει να διαβάσουμε και να αποθηκεύσουμε τις δύο </w:t>
      </w:r>
      <w:r w:rsidR="00D07B80">
        <w:rPr>
          <w:lang w:val="el-GR" w:eastAsia="el-GR"/>
        </w:rPr>
        <w:t xml:space="preserve">αλληλουχίες </w:t>
      </w:r>
      <w:r>
        <w:rPr>
          <w:lang w:val="el-GR"/>
        </w:rPr>
        <w:t>της επιλογής μας.</w:t>
      </w:r>
    </w:p>
    <w:p w:rsidR="00A57D08" w:rsidRDefault="00A57D08" w:rsidP="00A57D0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A57D08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def </w:t>
      </w:r>
      <w:proofErr w:type="spellStart"/>
      <w:r w:rsidRPr="00A57D08">
        <w:rPr>
          <w:rFonts w:ascii="Courier New" w:eastAsia="Times New Roman" w:hAnsi="Courier New" w:cs="Courier New"/>
          <w:color w:val="9B703F"/>
          <w:sz w:val="20"/>
          <w:szCs w:val="20"/>
          <w:lang w:eastAsia="el-GR"/>
        </w:rPr>
        <w:t>fillSeq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A57D08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selectedSeqName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A57D08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open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57D08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 xml:space="preserve">"./6.12-6.14Seq/"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+ </w:t>
      </w:r>
      <w:proofErr w:type="spellStart"/>
      <w:r w:rsidRPr="00A57D08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selectedSeqName</w:t>
      </w:r>
      <w:proofErr w:type="spellEnd"/>
      <w:r w:rsidRPr="00A57D08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 xml:space="preserve">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+ </w:t>
      </w:r>
      <w:r w:rsidRPr="00A57D08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".txt"</w:t>
      </w:r>
      <w:r w:rsidRPr="00A57D08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r w:rsidRPr="00A57D08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"r"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[]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lines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seqFile.readlines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()[</w:t>
      </w:r>
      <w:r w:rsidRPr="00A57D08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r w:rsidRPr="00A57D08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line </w:t>
      </w:r>
      <w:r w:rsidRPr="00A57D08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lines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r w:rsidRPr="00A57D08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letter </w:t>
      </w:r>
      <w:r w:rsidRPr="00A57D08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line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seq.append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(letter)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seqFile.close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()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r w:rsidRPr="00A57D08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return </w:t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seq1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fillSeq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57D08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input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57D08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"Select first sequence to use (brain, liver or muscle)"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))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seq2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fillSeq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57D08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input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57D08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"Select second sequence to use (brain, liver or muscle)"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))</w:t>
      </w:r>
    </w:p>
    <w:p w:rsidR="00A57D08" w:rsidRDefault="00A57D08" w:rsidP="00A57D0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</w:p>
    <w:p w:rsidR="00A57D08" w:rsidRDefault="00A57D08" w:rsidP="00A57D08">
      <w:pPr>
        <w:rPr>
          <w:i/>
          <w:lang w:val="el-GR" w:eastAsia="el-GR"/>
        </w:rPr>
      </w:pPr>
      <w:r w:rsidRPr="00A57D08">
        <w:rPr>
          <w:i/>
          <w:lang w:val="el-GR" w:eastAsia="el-GR"/>
        </w:rPr>
        <w:t xml:space="preserve">Ο τρόπος που διαβάζονται οι </w:t>
      </w:r>
      <w:r w:rsidR="00D07B80" w:rsidRPr="00D07B80">
        <w:rPr>
          <w:i/>
          <w:lang w:val="el-GR" w:eastAsia="el-GR"/>
        </w:rPr>
        <w:t>αλληλουχίες</w:t>
      </w:r>
      <w:r w:rsidRPr="00A57D08">
        <w:rPr>
          <w:i/>
          <w:lang w:val="el-GR" w:eastAsia="el-GR"/>
        </w:rPr>
        <w:t xml:space="preserve"> είναι παρόμοιος με την άσκηση 6.15.</w:t>
      </w:r>
    </w:p>
    <w:p w:rsidR="00A57D08" w:rsidRPr="00A57D08" w:rsidRDefault="00A57D08" w:rsidP="00A57D08">
      <w:pPr>
        <w:rPr>
          <w:lang w:val="el-GR" w:eastAsia="el-GR"/>
        </w:rPr>
      </w:pPr>
      <w:r>
        <w:rPr>
          <w:lang w:val="el-GR" w:eastAsia="el-GR"/>
        </w:rPr>
        <w:t xml:space="preserve">Τοποθετούμε την μεγαλύτερη </w:t>
      </w:r>
      <w:r w:rsidR="00D07B80">
        <w:rPr>
          <w:lang w:val="el-GR" w:eastAsia="el-GR"/>
        </w:rPr>
        <w:t xml:space="preserve">αλληλουχία </w:t>
      </w:r>
      <w:r>
        <w:rPr>
          <w:lang w:val="el-GR" w:eastAsia="el-GR"/>
        </w:rPr>
        <w:t xml:space="preserve">στην λίστα </w:t>
      </w:r>
      <w:proofErr w:type="spellStart"/>
      <w:r>
        <w:rPr>
          <w:lang w:eastAsia="el-GR"/>
        </w:rPr>
        <w:t>seq</w:t>
      </w:r>
      <w:proofErr w:type="spellEnd"/>
      <w:r>
        <w:rPr>
          <w:lang w:val="el-GR" w:eastAsia="el-GR"/>
        </w:rPr>
        <w:t xml:space="preserve">1 και την μικρότερη στην </w:t>
      </w:r>
      <w:proofErr w:type="spellStart"/>
      <w:r>
        <w:rPr>
          <w:lang w:eastAsia="el-GR"/>
        </w:rPr>
        <w:t>seq</w:t>
      </w:r>
      <w:proofErr w:type="spellEnd"/>
      <w:r w:rsidRPr="00A57D08">
        <w:rPr>
          <w:lang w:val="el-GR" w:eastAsia="el-GR"/>
        </w:rPr>
        <w:t>2:</w:t>
      </w:r>
    </w:p>
    <w:p w:rsidR="00A57D08" w:rsidRPr="00A57D08" w:rsidRDefault="00A57D08" w:rsidP="00A57D0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A57D08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proofErr w:type="spellStart"/>
      <w:r w:rsidRPr="00A57D08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(seq2)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&gt; </w:t>
      </w:r>
      <w:proofErr w:type="spellStart"/>
      <w:r w:rsidRPr="00A57D08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(seq1)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temp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seq1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seq1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seq2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seq2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temp</w:t>
      </w:r>
    </w:p>
    <w:p w:rsidR="00A57D08" w:rsidRDefault="00A57D08" w:rsidP="00A57D08">
      <w:pPr>
        <w:rPr>
          <w:lang w:eastAsia="el-GR"/>
        </w:rPr>
      </w:pPr>
    </w:p>
    <w:p w:rsidR="00A57D08" w:rsidRDefault="00A57D08" w:rsidP="00A57D08">
      <w:pPr>
        <w:rPr>
          <w:lang w:val="el-GR" w:eastAsia="el-GR"/>
        </w:rPr>
      </w:pPr>
      <w:r>
        <w:rPr>
          <w:lang w:val="el-GR" w:eastAsia="el-GR"/>
        </w:rPr>
        <w:t xml:space="preserve">Αρχικοποιούμε τις λίστες </w:t>
      </w:r>
      <w:proofErr w:type="spellStart"/>
      <w:r>
        <w:rPr>
          <w:lang w:eastAsia="el-GR"/>
        </w:rPr>
        <w:t>canWin</w:t>
      </w:r>
      <w:proofErr w:type="spellEnd"/>
      <w:r w:rsidRPr="00A57D08">
        <w:rPr>
          <w:lang w:val="el-GR" w:eastAsia="el-GR"/>
        </w:rPr>
        <w:t xml:space="preserve"> </w:t>
      </w:r>
      <w:r>
        <w:rPr>
          <w:lang w:val="el-GR" w:eastAsia="el-GR"/>
        </w:rPr>
        <w:t xml:space="preserve">και </w:t>
      </w:r>
      <w:proofErr w:type="spellStart"/>
      <w:r w:rsidR="00D07B80">
        <w:rPr>
          <w:lang w:eastAsia="el-GR"/>
        </w:rPr>
        <w:t>winning</w:t>
      </w:r>
      <w:r>
        <w:rPr>
          <w:lang w:eastAsia="el-GR"/>
        </w:rPr>
        <w:t>Removal</w:t>
      </w:r>
      <w:proofErr w:type="spellEnd"/>
      <w:r w:rsidRPr="00A57D08">
        <w:rPr>
          <w:lang w:val="el-GR" w:eastAsia="el-GR"/>
        </w:rPr>
        <w:t xml:space="preserve"> </w:t>
      </w:r>
      <w:r>
        <w:rPr>
          <w:lang w:val="el-GR" w:eastAsia="el-GR"/>
        </w:rPr>
        <w:t xml:space="preserve">για να αποθηκεύσουμε ποια </w:t>
      </w:r>
      <w:r w:rsidR="00D07B80">
        <w:rPr>
          <w:lang w:val="el-GR" w:eastAsia="el-GR"/>
        </w:rPr>
        <w:t>αλληλουχία</w:t>
      </w:r>
      <w:r>
        <w:rPr>
          <w:lang w:val="el-GR" w:eastAsia="el-GR"/>
        </w:rPr>
        <w:t xml:space="preserve"> κερδίζει και πως πρέπει να χωριστούν για να κερδίσουν.</w:t>
      </w:r>
    </w:p>
    <w:p w:rsidR="00A57D08" w:rsidRPr="00A57D08" w:rsidRDefault="00A57D08" w:rsidP="00A57D08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[]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winningRemoval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A57D08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[]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canWin.append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57D08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False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proofErr w:type="spellStart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canWin.append</w:t>
      </w:r>
      <w:proofErr w:type="spellEnd"/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A57D08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True</w:t>
      </w:r>
      <w:r w:rsidRPr="00A57D08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</w:p>
    <w:p w:rsidR="00A57D08" w:rsidRDefault="00A57D08" w:rsidP="00A57D08">
      <w:pPr>
        <w:rPr>
          <w:i/>
          <w:lang w:val="el-GR" w:eastAsia="el-GR"/>
        </w:rPr>
      </w:pPr>
      <w:r w:rsidRPr="00D07B80">
        <w:rPr>
          <w:i/>
          <w:lang w:val="el-GR" w:eastAsia="el-GR"/>
        </w:rPr>
        <w:t xml:space="preserve">Τοποθετήσαμε στην θέση 0 το </w:t>
      </w:r>
      <w:r w:rsidRPr="00D07B80">
        <w:rPr>
          <w:i/>
          <w:lang w:eastAsia="el-GR"/>
        </w:rPr>
        <w:t>False</w:t>
      </w:r>
      <w:r w:rsidRPr="00D07B80">
        <w:rPr>
          <w:i/>
          <w:lang w:val="el-GR" w:eastAsia="el-GR"/>
        </w:rPr>
        <w:t xml:space="preserve">, γιατί αν η αλληλουχία έχει 0 στοιχεία έχουμε ήδη χάσει και στην θέση 1 το </w:t>
      </w:r>
      <w:r w:rsidRPr="00D07B80">
        <w:rPr>
          <w:i/>
          <w:lang w:eastAsia="el-GR"/>
        </w:rPr>
        <w:t>True</w:t>
      </w:r>
      <w:r w:rsidRPr="00D07B80">
        <w:rPr>
          <w:i/>
          <w:lang w:val="el-GR" w:eastAsia="el-GR"/>
        </w:rPr>
        <w:t xml:space="preserve"> γιατί ο σκοπός του παιχνιδιού είναι να αφαιρέσουμε το τελευταίο στοιχείο.</w:t>
      </w:r>
    </w:p>
    <w:p w:rsidR="00D07B80" w:rsidRDefault="00D07B80" w:rsidP="00A57D08">
      <w:pPr>
        <w:rPr>
          <w:lang w:eastAsia="el-GR"/>
        </w:rPr>
      </w:pPr>
    </w:p>
    <w:p w:rsidR="00D07B80" w:rsidRDefault="00D07B80" w:rsidP="00A57D08">
      <w:pPr>
        <w:rPr>
          <w:lang w:val="el-GR" w:eastAsia="el-GR"/>
        </w:rPr>
      </w:pPr>
      <w:r>
        <w:rPr>
          <w:lang w:val="el-GR" w:eastAsia="el-GR"/>
        </w:rPr>
        <w:lastRenderedPageBreak/>
        <w:t>Πρέπει να εξετάσουμε όλες τις περιπτώσεις ξεκινώντας από το μήκος 2 μέχρι το μήκος της μεγαλύτερης ακολουθίας. Επιπλέον πρέπει να εξετάσουμε όλους τους πιθανούς χωρισμούς της αλληλουχίας. Πχ για 6, πρέπει να εξεταστούν οι περιπτώσεις [1,5], [2,4], [3,3].</w:t>
      </w:r>
    </w:p>
    <w:p w:rsidR="00D07B80" w:rsidRPr="00D07B80" w:rsidRDefault="00D07B80" w:rsidP="00D07B8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D07B8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D07B8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D07B8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range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gramStart"/>
      <w:r w:rsidRPr="00D07B8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D07B80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>,</w:t>
      </w:r>
      <w:r w:rsidRPr="00D07B8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gram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(seq1)</w:t>
      </w:r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D07B8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D07B8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j </w:t>
      </w:r>
      <w:r w:rsidRPr="00D07B8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D07B8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range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D07B8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D07B80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>,</w:t>
      </w:r>
      <w:r w:rsidRPr="00D07B8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int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((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/</w:t>
      </w:r>
      <w:r w:rsidRPr="00D07B8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D07B8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))</w:t>
      </w:r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</w:p>
    <w:p w:rsidR="00D07B80" w:rsidRDefault="00D07B80" w:rsidP="00A57D08">
      <w:pPr>
        <w:rPr>
          <w:lang w:eastAsia="el-GR"/>
        </w:rPr>
      </w:pPr>
    </w:p>
    <w:p w:rsidR="00D07B80" w:rsidRPr="00D07B80" w:rsidRDefault="00D07B80" w:rsidP="00A57D08">
      <w:pPr>
        <w:rPr>
          <w:lang w:val="el-GR" w:eastAsia="el-GR"/>
        </w:rPr>
      </w:pPr>
      <w:r>
        <w:rPr>
          <w:lang w:val="el-GR" w:eastAsia="el-GR"/>
        </w:rPr>
        <w:t xml:space="preserve">Στην συνέχεια, ελέγχουμε και οι δύο αλληλουχίες σε κάθε περίπτωση επιστρέφουν </w:t>
      </w:r>
      <w:r>
        <w:rPr>
          <w:lang w:eastAsia="el-GR"/>
        </w:rPr>
        <w:t>False</w:t>
      </w:r>
      <w:r>
        <w:rPr>
          <w:lang w:val="el-GR" w:eastAsia="el-GR"/>
        </w:rPr>
        <w:t>.</w:t>
      </w:r>
      <w:r w:rsidRPr="00D07B80">
        <w:rPr>
          <w:lang w:val="el-GR" w:eastAsia="el-GR"/>
        </w:rPr>
        <w:t xml:space="preserve"> </w:t>
      </w:r>
      <w:r>
        <w:rPr>
          <w:lang w:val="el-GR" w:eastAsia="el-GR"/>
        </w:rPr>
        <w:t xml:space="preserve">Αν επιστρέφουν </w:t>
      </w:r>
      <w:r>
        <w:rPr>
          <w:lang w:eastAsia="el-GR"/>
        </w:rPr>
        <w:t>False</w:t>
      </w:r>
      <w:r w:rsidRPr="00D07B80">
        <w:rPr>
          <w:lang w:val="el-GR" w:eastAsia="el-GR"/>
        </w:rPr>
        <w:t xml:space="preserve">, </w:t>
      </w:r>
      <w:r>
        <w:rPr>
          <w:lang w:val="el-GR" w:eastAsia="el-GR"/>
        </w:rPr>
        <w:t xml:space="preserve">σημαίνει ότι ο επόμενος παίκτης θα χάσει ότι και να επιλέξει, άρα εμείς θα κερδίσουμε. Αν, λοιπόν, συμβεί αυτό, αποθηκεύουμε στην λίστα </w:t>
      </w:r>
      <w:proofErr w:type="spellStart"/>
      <w:r>
        <w:rPr>
          <w:lang w:val="el-GR" w:eastAsia="el-GR"/>
        </w:rPr>
        <w:t>winningRemoval</w:t>
      </w:r>
      <w:proofErr w:type="spellEnd"/>
      <w:r>
        <w:rPr>
          <w:lang w:val="el-GR" w:eastAsia="el-GR"/>
        </w:rPr>
        <w:t xml:space="preserve"> το σημείο που χωρίστηκε. Επιπλέον, ενημερώνουμε στην λίστα </w:t>
      </w:r>
      <w:proofErr w:type="spellStart"/>
      <w:r>
        <w:rPr>
          <w:lang w:eastAsia="el-GR"/>
        </w:rPr>
        <w:t>canWin</w:t>
      </w:r>
      <w:proofErr w:type="spellEnd"/>
      <w:r w:rsidRPr="00D07B80">
        <w:rPr>
          <w:lang w:val="el-GR" w:eastAsia="el-GR"/>
        </w:rPr>
        <w:t xml:space="preserve"> </w:t>
      </w:r>
      <w:r>
        <w:rPr>
          <w:lang w:val="el-GR" w:eastAsia="el-GR"/>
        </w:rPr>
        <w:t>ότι στο σημείο αυτό ο παίκτης μπορεί να κερδίσει.</w:t>
      </w:r>
    </w:p>
    <w:p w:rsidR="00D07B80" w:rsidRPr="00D07B80" w:rsidRDefault="00D07B80" w:rsidP="00D07B8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D07B8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if not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[j]) </w:t>
      </w:r>
      <w:r w:rsidRPr="00D07B8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and not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j])</w:t>
      </w:r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canWin.append</w:t>
      </w:r>
      <w:proofErr w:type="spell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D07B8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True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winningSplit</w:t>
      </w:r>
      <w:proofErr w:type="spell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[]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winningSplit.append</w:t>
      </w:r>
      <w:proofErr w:type="spell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(j)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winningSplit.append</w:t>
      </w:r>
      <w:proofErr w:type="spell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D07B8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j)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winningRemoval.append</w:t>
      </w:r>
      <w:proofErr w:type="spell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winningSplit</w:t>
      </w:r>
      <w:proofErr w:type="spellEnd"/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D07B8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r w:rsidRPr="00D07B8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break</w:t>
      </w:r>
    </w:p>
    <w:p w:rsidR="00D07B80" w:rsidRDefault="00D07B80" w:rsidP="00A57D08">
      <w:pPr>
        <w:rPr>
          <w:lang w:eastAsia="el-GR"/>
        </w:rPr>
      </w:pPr>
    </w:p>
    <w:p w:rsidR="00D07B80" w:rsidRDefault="00D07B80" w:rsidP="00A57D08">
      <w:pPr>
        <w:rPr>
          <w:lang w:val="el-GR" w:eastAsia="el-GR"/>
        </w:rPr>
      </w:pPr>
      <w:r>
        <w:rPr>
          <w:lang w:val="el-GR" w:eastAsia="el-GR"/>
        </w:rPr>
        <w:t xml:space="preserve">Αν ολοκληρωθεί το εμφωλευμένο </w:t>
      </w:r>
      <w:r>
        <w:rPr>
          <w:lang w:eastAsia="el-GR"/>
        </w:rPr>
        <w:t>loop</w:t>
      </w:r>
      <w:r w:rsidRPr="00D07B80">
        <w:rPr>
          <w:lang w:val="el-GR" w:eastAsia="el-GR"/>
        </w:rPr>
        <w:t xml:space="preserve"> </w:t>
      </w:r>
      <w:r>
        <w:rPr>
          <w:lang w:val="el-GR" w:eastAsia="el-GR"/>
        </w:rPr>
        <w:t xml:space="preserve">χωρίς να συναντήσει </w:t>
      </w:r>
      <w:r w:rsidR="006D3E9D">
        <w:rPr>
          <w:lang w:val="el-GR" w:eastAsia="el-GR"/>
        </w:rPr>
        <w:t xml:space="preserve">τον «χωρισμό» που κερδίζει, η θα τοποθετηθεί στην λίστα </w:t>
      </w:r>
      <w:proofErr w:type="spellStart"/>
      <w:r w:rsidR="006D3E9D">
        <w:rPr>
          <w:lang w:eastAsia="el-GR"/>
        </w:rPr>
        <w:t>canWin</w:t>
      </w:r>
      <w:proofErr w:type="spellEnd"/>
      <w:r w:rsidR="006D3E9D" w:rsidRPr="006D3E9D">
        <w:rPr>
          <w:lang w:val="el-GR" w:eastAsia="el-GR"/>
        </w:rPr>
        <w:t xml:space="preserve"> </w:t>
      </w:r>
      <w:r w:rsidR="006D3E9D">
        <w:rPr>
          <w:lang w:eastAsia="el-GR"/>
        </w:rPr>
        <w:t>False</w:t>
      </w:r>
      <w:r w:rsidR="006D3E9D" w:rsidRPr="006D3E9D">
        <w:rPr>
          <w:lang w:val="el-GR" w:eastAsia="el-GR"/>
        </w:rPr>
        <w:t xml:space="preserve">. </w:t>
      </w:r>
    </w:p>
    <w:p w:rsidR="006D3E9D" w:rsidRPr="006D3E9D" w:rsidRDefault="006D3E9D" w:rsidP="006D3E9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6D3E9D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else</w:t>
      </w:r>
      <w:r w:rsidRPr="006D3E9D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6D3E9D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proofErr w:type="spellStart"/>
      <w:r w:rsidRPr="006D3E9D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canWin.append</w:t>
      </w:r>
      <w:proofErr w:type="spellEnd"/>
      <w:r w:rsidRPr="006D3E9D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6D3E9D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False</w:t>
      </w:r>
      <w:r w:rsidRPr="006D3E9D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</w:p>
    <w:p w:rsidR="006D3E9D" w:rsidRDefault="006D3E9D" w:rsidP="00A57D08">
      <w:pPr>
        <w:rPr>
          <w:i/>
          <w:lang w:eastAsia="el-GR"/>
        </w:rPr>
      </w:pPr>
      <w:r w:rsidRPr="006D3E9D">
        <w:rPr>
          <w:i/>
          <w:lang w:val="el-GR" w:eastAsia="el-GR"/>
        </w:rPr>
        <w:t xml:space="preserve">Η </w:t>
      </w:r>
      <w:r w:rsidRPr="006D3E9D">
        <w:rPr>
          <w:i/>
          <w:lang w:eastAsia="el-GR"/>
        </w:rPr>
        <w:t>Python</w:t>
      </w:r>
      <w:r w:rsidRPr="006D3E9D">
        <w:rPr>
          <w:i/>
          <w:lang w:val="el-GR" w:eastAsia="el-GR"/>
        </w:rPr>
        <w:t xml:space="preserve"> υποστηρίζει την μορφή </w:t>
      </w:r>
      <w:r w:rsidRPr="006D3E9D">
        <w:rPr>
          <w:i/>
          <w:lang w:eastAsia="el-GR"/>
        </w:rPr>
        <w:t>for</w:t>
      </w:r>
      <w:r w:rsidRPr="006D3E9D">
        <w:rPr>
          <w:i/>
          <w:lang w:val="el-GR" w:eastAsia="el-GR"/>
        </w:rPr>
        <w:t>-</w:t>
      </w:r>
      <w:r w:rsidRPr="006D3E9D">
        <w:rPr>
          <w:i/>
          <w:lang w:eastAsia="el-GR"/>
        </w:rPr>
        <w:t>else</w:t>
      </w:r>
      <w:r w:rsidRPr="006D3E9D">
        <w:rPr>
          <w:i/>
          <w:lang w:val="el-GR" w:eastAsia="el-GR"/>
        </w:rPr>
        <w:t xml:space="preserve">. Το συγκεκριμένο </w:t>
      </w:r>
      <w:r w:rsidRPr="006D3E9D">
        <w:rPr>
          <w:i/>
          <w:lang w:eastAsia="el-GR"/>
        </w:rPr>
        <w:t>else</w:t>
      </w:r>
      <w:r w:rsidRPr="006D3E9D">
        <w:rPr>
          <w:i/>
          <w:lang w:val="el-GR" w:eastAsia="el-GR"/>
        </w:rPr>
        <w:t xml:space="preserve"> δεν </w:t>
      </w:r>
      <w:r>
        <w:rPr>
          <w:i/>
          <w:lang w:val="el-GR" w:eastAsia="el-GR"/>
        </w:rPr>
        <w:t>ανήκει</w:t>
      </w:r>
      <w:r w:rsidRPr="006D3E9D">
        <w:rPr>
          <w:i/>
          <w:lang w:val="el-GR" w:eastAsia="el-GR"/>
        </w:rPr>
        <w:t xml:space="preserve"> αλλά στο </w:t>
      </w:r>
      <w:r w:rsidRPr="006D3E9D">
        <w:rPr>
          <w:i/>
          <w:lang w:eastAsia="el-GR"/>
        </w:rPr>
        <w:t>if</w:t>
      </w:r>
      <w:r w:rsidRPr="006D3E9D">
        <w:rPr>
          <w:i/>
          <w:lang w:val="el-GR" w:eastAsia="el-GR"/>
        </w:rPr>
        <w:t xml:space="preserve">, αλλά στο </w:t>
      </w:r>
      <w:r w:rsidRPr="006D3E9D">
        <w:rPr>
          <w:i/>
          <w:lang w:eastAsia="el-GR"/>
        </w:rPr>
        <w:t>for</w:t>
      </w:r>
      <w:r w:rsidRPr="006D3E9D">
        <w:rPr>
          <w:i/>
          <w:lang w:val="el-GR" w:eastAsia="el-GR"/>
        </w:rPr>
        <w:t xml:space="preserve">. </w:t>
      </w:r>
      <w:r w:rsidRPr="006D3E9D">
        <w:rPr>
          <w:i/>
          <w:lang w:eastAsia="el-GR"/>
        </w:rPr>
        <w:t>«</w:t>
      </w:r>
      <w:r w:rsidRPr="006D3E9D">
        <w:rPr>
          <w:i/>
        </w:rPr>
        <w:t xml:space="preserve"> </w:t>
      </w:r>
      <w:r w:rsidRPr="006D3E9D">
        <w:rPr>
          <w:i/>
          <w:lang w:eastAsia="el-GR"/>
        </w:rPr>
        <w:t>Loop statements may have an else clause; it is executed when the loop terminates through exhaustion of the list (with for) or when the condition becomes false (with while), but not when the loop is terminated by a break statement. When used with a loop, the else clause has more in common with the else clause of a try statement than it does that of if statements: a try statement’s else clause runs when no exception occurs, and a loop’s else clause runs when no break occurs.</w:t>
      </w:r>
      <w:r>
        <w:rPr>
          <w:rStyle w:val="EndnoteReference"/>
          <w:i/>
          <w:lang w:eastAsia="el-GR"/>
        </w:rPr>
        <w:endnoteReference w:id="1"/>
      </w:r>
      <w:r w:rsidRPr="006D3E9D">
        <w:rPr>
          <w:i/>
          <w:lang w:eastAsia="el-GR"/>
        </w:rPr>
        <w:t xml:space="preserve"> »</w:t>
      </w:r>
    </w:p>
    <w:p w:rsidR="006D3E9D" w:rsidRDefault="006D3E9D" w:rsidP="00A57D08">
      <w:pPr>
        <w:rPr>
          <w:lang w:val="el-GR" w:eastAsia="el-GR"/>
        </w:rPr>
      </w:pPr>
      <w:r>
        <w:rPr>
          <w:lang w:val="el-GR" w:eastAsia="el-GR"/>
        </w:rPr>
        <w:t>Όταν τελειώσει η επανάληψη, ελ</w:t>
      </w:r>
      <w:r w:rsidR="00402ABF">
        <w:rPr>
          <w:lang w:val="el-GR" w:eastAsia="el-GR"/>
        </w:rPr>
        <w:t>έγχουμε τα</w:t>
      </w:r>
      <w:r>
        <w:rPr>
          <w:lang w:val="el-GR" w:eastAsia="el-GR"/>
        </w:rPr>
        <w:t xml:space="preserve"> στοιχε</w:t>
      </w:r>
      <w:r w:rsidR="00402ABF">
        <w:rPr>
          <w:lang w:val="el-GR" w:eastAsia="el-GR"/>
        </w:rPr>
        <w:t xml:space="preserve">ία στις θέσεις μήκους των δύο αλληλουχιών. Αν κάποια από τις δύο είναι </w:t>
      </w:r>
      <w:r w:rsidR="00402ABF">
        <w:rPr>
          <w:lang w:eastAsia="el-GR"/>
        </w:rPr>
        <w:t>True</w:t>
      </w:r>
      <w:r w:rsidR="00402ABF" w:rsidRPr="00402ABF">
        <w:rPr>
          <w:lang w:val="el-GR" w:eastAsia="el-GR"/>
        </w:rPr>
        <w:t xml:space="preserve">, </w:t>
      </w:r>
      <w:r w:rsidR="00402ABF">
        <w:rPr>
          <w:lang w:val="el-GR" w:eastAsia="el-GR"/>
        </w:rPr>
        <w:t>ο παίκτης Α έχει κερδίσει.</w:t>
      </w:r>
    </w:p>
    <w:p w:rsidR="00402ABF" w:rsidRPr="00402ABF" w:rsidRDefault="00402ABF" w:rsidP="00402AB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</w:pPr>
      <w:r w:rsidRPr="00402AB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proofErr w:type="gramStart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gramEnd"/>
      <w:r w:rsidRPr="00402AB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402AB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] </w:t>
      </w:r>
      <w:r w:rsidRPr="00402AB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or </w:t>
      </w:r>
      <w:proofErr w:type="spellStart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402ABF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(seq2)])</w:t>
      </w:r>
      <w:r w:rsidRPr="00402AB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402AB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402ABF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print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402ABF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"Player A won."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proofErr w:type="spellStart"/>
      <w:r w:rsidRPr="00402ABF">
        <w:rPr>
          <w:rFonts w:ascii="Courier New" w:eastAsia="Times New Roman" w:hAnsi="Courier New" w:cs="Courier New"/>
          <w:color w:val="F9EE98"/>
          <w:sz w:val="20"/>
          <w:szCs w:val="20"/>
          <w:lang w:val="el-GR" w:eastAsia="el-GR"/>
        </w:rPr>
        <w:t>else</w:t>
      </w:r>
      <w:proofErr w:type="spellEnd"/>
      <w:r w:rsidRPr="00402ABF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>:</w:t>
      </w:r>
      <w:r w:rsidRPr="00402ABF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br/>
        <w:t xml:space="preserve">    </w:t>
      </w:r>
      <w:proofErr w:type="spellStart"/>
      <w:r w:rsidRPr="00402ABF">
        <w:rPr>
          <w:rFonts w:ascii="Courier New" w:eastAsia="Times New Roman" w:hAnsi="Courier New" w:cs="Courier New"/>
          <w:color w:val="DAD085"/>
          <w:sz w:val="20"/>
          <w:szCs w:val="20"/>
          <w:lang w:val="el-GR" w:eastAsia="el-GR"/>
        </w:rPr>
        <w:t>print</w:t>
      </w:r>
      <w:proofErr w:type="spellEnd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(</w:t>
      </w:r>
      <w:r w:rsidRPr="00402ABF">
        <w:rPr>
          <w:rFonts w:ascii="Courier New" w:eastAsia="Times New Roman" w:hAnsi="Courier New" w:cs="Courier New"/>
          <w:color w:val="008080"/>
          <w:sz w:val="20"/>
          <w:szCs w:val="20"/>
          <w:lang w:val="el-GR" w:eastAsia="el-GR"/>
        </w:rPr>
        <w:t xml:space="preserve">"Player A </w:t>
      </w:r>
      <w:proofErr w:type="spellStart"/>
      <w:r w:rsidRPr="00402ABF">
        <w:rPr>
          <w:rFonts w:ascii="Courier New" w:eastAsia="Times New Roman" w:hAnsi="Courier New" w:cs="Courier New"/>
          <w:color w:val="008080"/>
          <w:sz w:val="20"/>
          <w:szCs w:val="20"/>
          <w:lang w:val="el-GR" w:eastAsia="el-GR"/>
        </w:rPr>
        <w:t>lost</w:t>
      </w:r>
      <w:proofErr w:type="spellEnd"/>
      <w:r w:rsidRPr="00402ABF">
        <w:rPr>
          <w:rFonts w:ascii="Courier New" w:eastAsia="Times New Roman" w:hAnsi="Courier New" w:cs="Courier New"/>
          <w:color w:val="008080"/>
          <w:sz w:val="20"/>
          <w:szCs w:val="20"/>
          <w:lang w:val="el-GR" w:eastAsia="el-GR"/>
        </w:rPr>
        <w:t>."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)</w:t>
      </w:r>
    </w:p>
    <w:sectPr w:rsidR="00402ABF" w:rsidRPr="00402ABF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04A" w:rsidRDefault="00BD104A" w:rsidP="00C6554A">
      <w:pPr>
        <w:spacing w:before="0" w:after="0" w:line="240" w:lineRule="auto"/>
      </w:pPr>
      <w:r>
        <w:separator/>
      </w:r>
    </w:p>
  </w:endnote>
  <w:endnote w:type="continuationSeparator" w:id="0">
    <w:p w:rsidR="00BD104A" w:rsidRDefault="00BD104A" w:rsidP="00C6554A">
      <w:pPr>
        <w:spacing w:before="0" w:after="0" w:line="240" w:lineRule="auto"/>
      </w:pPr>
      <w:r>
        <w:continuationSeparator/>
      </w:r>
    </w:p>
  </w:endnote>
  <w:endnote w:id="1">
    <w:p w:rsidR="00C63BFF" w:rsidRDefault="00C63BFF">
      <w:pPr>
        <w:pStyle w:val="EndnoteText"/>
      </w:pPr>
      <w:r>
        <w:rPr>
          <w:rStyle w:val="EndnoteReference"/>
        </w:rPr>
        <w:endnoteRef/>
      </w:r>
      <w:r>
        <w:t xml:space="preserve"> </w:t>
      </w:r>
      <w:hyperlink r:id="rId1" w:history="1">
        <w:r w:rsidRPr="006D3E9D">
          <w:rPr>
            <w:rStyle w:val="Hyperlink"/>
          </w:rPr>
          <w:t>Python Documentation</w:t>
        </w:r>
      </w:hyperlink>
    </w:p>
    <w:p w:rsidR="00C63BFF" w:rsidRDefault="00C63BFF">
      <w:pPr>
        <w:pStyle w:val="EndnoteText"/>
      </w:pPr>
    </w:p>
    <w:p w:rsidR="00C63BFF" w:rsidRDefault="00C63BFF">
      <w:pPr>
        <w:pStyle w:val="EndnoteText"/>
      </w:pPr>
    </w:p>
    <w:p w:rsidR="00C63BFF" w:rsidRDefault="00C63BFF">
      <w:pPr>
        <w:pStyle w:val="EndnoteText"/>
        <w:rPr>
          <w:lang w:val="el-GR"/>
        </w:rPr>
      </w:pPr>
      <w:r>
        <w:rPr>
          <w:lang w:val="el-GR"/>
        </w:rPr>
        <w:t>Τέλος, εμφανίζουμε τους χωρισμούς που επιτρέπουν να κερδίσουν οι παίκτες.</w:t>
      </w:r>
    </w:p>
    <w:p w:rsidR="00C63BFF" w:rsidRPr="00402ABF" w:rsidRDefault="00C63BFF" w:rsidP="00402AB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proofErr w:type="gramStart"/>
      <w:r w:rsidRPr="00402ABF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eastAsia="el-GR"/>
        </w:rPr>
        <w:t>print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gramEnd"/>
      <w:r w:rsidRPr="00402ABF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"Winning splits were:"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r w:rsidRPr="00402AB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proofErr w:type="spellStart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402AB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proofErr w:type="spellStart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winningRemoval</w:t>
      </w:r>
      <w:proofErr w:type="spellEnd"/>
      <w:r w:rsidRPr="00402AB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402AB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eastAsia="el-GR"/>
        </w:rPr>
        <w:t>print</w:t>
      </w:r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402AB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</w:p>
    <w:p w:rsidR="00C63BFF" w:rsidRDefault="00C63BFF">
      <w:pPr>
        <w:pStyle w:val="EndnoteText"/>
        <w:rPr>
          <w:lang w:val="el-GR"/>
        </w:rPr>
      </w:pPr>
    </w:p>
    <w:p w:rsidR="00C63BFF" w:rsidRPr="006E1217" w:rsidRDefault="00C63BFF" w:rsidP="006E1217">
      <w:pPr>
        <w:pStyle w:val="Heading2"/>
      </w:pPr>
      <w:r w:rsidRPr="006E1217">
        <w:t>OUTPUT Προγραμματοσ</w:t>
      </w:r>
    </w:p>
    <w:p w:rsidR="00C63BFF" w:rsidRDefault="00C63BFF">
      <w:pPr>
        <w:pStyle w:val="EndnoteText"/>
      </w:pPr>
      <w:r>
        <w:rPr>
          <w:noProof/>
        </w:rPr>
        <w:drawing>
          <wp:inline distT="0" distB="0" distL="0" distR="0">
            <wp:extent cx="5486400" cy="181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put21.png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FF" w:rsidRDefault="00C63BFF">
      <w:pPr>
        <w:pStyle w:val="EndnoteText"/>
      </w:pPr>
    </w:p>
    <w:p w:rsidR="00C63BFF" w:rsidRDefault="00C63BFF">
      <w:pPr>
        <w:pStyle w:val="EndnoteText"/>
      </w:pPr>
      <w:r>
        <w:rPr>
          <w:noProof/>
        </w:rPr>
        <w:drawing>
          <wp:inline distT="0" distB="0" distL="0" distR="0">
            <wp:extent cx="2429214" cy="244826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22.png"/>
                    <pic:cNvPicPr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FF" w:rsidRPr="001E01EA" w:rsidRDefault="00C63BFF" w:rsidP="00402ABF">
      <w:pPr>
        <w:pStyle w:val="Heading2"/>
        <w:rPr>
          <w:lang w:val="el-GR"/>
        </w:rPr>
      </w:pPr>
      <w:r>
        <w:rPr>
          <w:lang w:val="el-GR"/>
        </w:rPr>
        <w:t>Νικηφόρα Στρατιγική</w:t>
      </w:r>
    </w:p>
    <w:p w:rsidR="00C63BFF" w:rsidRPr="00CB6814" w:rsidRDefault="00C63BFF">
      <w:pPr>
        <w:pStyle w:val="EndnoteText"/>
        <w:rPr>
          <w:lang w:val="el-GR"/>
        </w:rPr>
      </w:pPr>
      <w:r>
        <w:rPr>
          <w:lang w:val="el-GR"/>
        </w:rPr>
        <w:t xml:space="preserve">Από το </w:t>
      </w:r>
      <w:r>
        <w:t>output</w:t>
      </w:r>
      <w:r w:rsidRPr="00402ABF">
        <w:rPr>
          <w:lang w:val="el-GR"/>
        </w:rPr>
        <w:t xml:space="preserve"> </w:t>
      </w:r>
      <w:r>
        <w:rPr>
          <w:lang w:val="el-GR"/>
        </w:rPr>
        <w:t>συμπεραίνουμε ότι για να κερδίσει ένας παίκτης αρκεί να χωρίζει σε την αλληλουχία με τρόπο έτσι ώστε ένα από τα δύο μέρη να έχει μήκος 2 ή 3</w:t>
      </w:r>
      <w:r w:rsidRPr="00CB6814">
        <w:rPr>
          <w:lang w:val="el-GR"/>
        </w:rPr>
        <w:t>.</w:t>
      </w:r>
    </w:p>
    <w:p w:rsidR="00C63BFF" w:rsidRDefault="00C63BFF" w:rsidP="00566925">
      <w:pPr>
        <w:pStyle w:val="Heading1"/>
        <w:rPr>
          <w:lang w:val="el-GR"/>
        </w:rPr>
      </w:pPr>
      <w:r>
        <w:rPr>
          <w:lang w:val="el-GR"/>
        </w:rPr>
        <w:t>6.14</w:t>
      </w:r>
    </w:p>
    <w:p w:rsidR="00C63BFF" w:rsidRPr="00C41FD2" w:rsidRDefault="00C63BFF" w:rsidP="00566925">
      <w:pPr>
        <w:pStyle w:val="Heading2"/>
        <w:rPr>
          <w:lang w:val="el-GR"/>
        </w:rPr>
      </w:pPr>
      <w:r>
        <w:rPr>
          <w:lang w:val="el-GR"/>
        </w:rPr>
        <w:t>Δυναμική Επίλυση Προβλήματοσ</w:t>
      </w:r>
    </w:p>
    <w:p w:rsidR="00C63BFF" w:rsidRDefault="00C63BFF" w:rsidP="00C63BFF">
      <w:pPr>
        <w:rPr>
          <w:lang w:val="el-GR"/>
        </w:rPr>
      </w:pPr>
      <w:r>
        <w:rPr>
          <w:lang w:val="el-GR"/>
        </w:rPr>
        <w:t>Το συγκεκριμένο παιχνίδι παίζεται με 2 παίκτες και 2 αλληλουχίες νουκλεοτιδίων</w:t>
      </w:r>
      <w:r w:rsidRPr="00C41FD2">
        <w:rPr>
          <w:lang w:val="el-GR"/>
        </w:rPr>
        <w:t xml:space="preserve">. </w:t>
      </w:r>
      <w:r>
        <w:rPr>
          <w:lang w:val="el-GR"/>
        </w:rPr>
        <w:t>Κάθε παίκτης διαγράφει ένα στοιχείο από την μία αλληλουχία και 2 από την άλλη. Νικητής είναι αυτός που δεν μπορεί να κάνει άλλη κίνηση.</w:t>
      </w:r>
    </w:p>
    <w:p w:rsidR="00C63BFF" w:rsidRDefault="00C63BFF" w:rsidP="00C63BFF">
      <w:pPr>
        <w:rPr>
          <w:lang w:val="el-GR"/>
        </w:rPr>
      </w:pPr>
      <w:r>
        <w:rPr>
          <w:lang w:val="el-GR"/>
        </w:rPr>
        <w:t xml:space="preserve">Για την επίλυση αυτού του προβλήματος, όπως και στα δύο προηγούμενα προβλήματα, αρκεί να ξεκινήσουμε από την κατάσταση [0,0] και να βρίσκουμε τις επόμενες σύμφωνα με τις προηγούμενες. </w:t>
      </w:r>
    </w:p>
    <w:p w:rsidR="00C63BFF" w:rsidRDefault="00C63BFF" w:rsidP="00C63BFF">
      <w:pPr>
        <w:rPr>
          <w:lang w:val="el-GR"/>
        </w:rPr>
      </w:pPr>
      <w:r>
        <w:rPr>
          <w:lang w:val="el-GR"/>
        </w:rPr>
        <w:t>Αν ο παίκτης Α ξεκινήσει με 2 αλληλουχίες μήκους 0, δεν μπορεί να κάνει κάποια κίνηση άρα κερδίζει. Επομένως, για [0,0] ο παίκτης κερδίζει.</w:t>
      </w:r>
    </w:p>
    <w:p w:rsidR="00C63BFF" w:rsidRDefault="00C63BFF" w:rsidP="00C63BFF">
      <w:pPr>
        <w:rPr>
          <w:lang w:val="el-GR"/>
        </w:rPr>
      </w:pPr>
      <w:r>
        <w:rPr>
          <w:lang w:val="el-GR"/>
        </w:rPr>
        <w:t>Για τις αλληλουχίες [0,1] επίσης κερδίζει.</w:t>
      </w:r>
    </w:p>
    <w:p w:rsidR="00C63BFF" w:rsidRDefault="00C63BFF" w:rsidP="00C63BFF">
      <w:pPr>
        <w:rPr>
          <w:lang w:val="el-GR"/>
        </w:rPr>
      </w:pPr>
      <w:r>
        <w:rPr>
          <w:lang w:val="el-GR"/>
        </w:rPr>
        <w:t>Για τις αλληλουχίες [1,3] μπορεί να αφαιρέσει ένα από την πρώτη και 2 από την δεύτερη. Άρα ο επόμενος παίκτης θα έχει την ακολουθία [0,1], οπού ξέρουμε ότι κερδίζει από το προηγούμενο συμπέρασμα, άρα ο παίκτης Α χάνει.</w:t>
      </w:r>
    </w:p>
    <w:p w:rsidR="00C63BFF" w:rsidRDefault="00C63BFF" w:rsidP="00C63BFF">
      <w:pPr>
        <w:rPr>
          <w:lang w:val="el-GR"/>
        </w:rPr>
      </w:pPr>
      <w:r>
        <w:rPr>
          <w:lang w:val="el-GR"/>
        </w:rPr>
        <w:t>Υπολογίζουμε με τον ίδιο τρόπο για [</w:t>
      </w:r>
      <w:r>
        <w:t>n</w:t>
      </w:r>
      <w:r w:rsidRPr="00C63BFF">
        <w:rPr>
          <w:lang w:val="el-GR"/>
        </w:rPr>
        <w:t xml:space="preserve">, </w:t>
      </w:r>
      <w:r>
        <w:t>m</w:t>
      </w:r>
      <w:r w:rsidRPr="00C63BFF">
        <w:rPr>
          <w:lang w:val="el-GR"/>
        </w:rPr>
        <w:t>].</w:t>
      </w:r>
    </w:p>
    <w:p w:rsidR="00C63BFF" w:rsidRDefault="00C63BFF" w:rsidP="00C63BFF">
      <w:pPr>
        <w:pStyle w:val="Heading2"/>
        <w:rPr>
          <w:lang w:val="el-GR"/>
        </w:rPr>
      </w:pPr>
      <w:r>
        <w:rPr>
          <w:lang w:val="el-GR"/>
        </w:rPr>
        <w:t>Επεξηγηση</w:t>
      </w:r>
      <w:r w:rsidRPr="006E1217">
        <w:rPr>
          <w:lang w:val="el-GR"/>
        </w:rPr>
        <w:t xml:space="preserve"> </w:t>
      </w:r>
      <w:r>
        <w:rPr>
          <w:lang w:val="el-GR"/>
        </w:rPr>
        <w:t>κωδικα</w:t>
      </w:r>
    </w:p>
    <w:p w:rsidR="00C63BFF" w:rsidRPr="00C63BFF" w:rsidRDefault="00C63BFF" w:rsidP="00C63BFF">
      <w:pPr>
        <w:rPr>
          <w:lang w:val="el-GR"/>
        </w:rPr>
      </w:pPr>
      <w:r>
        <w:rPr>
          <w:lang w:val="el-GR"/>
        </w:rPr>
        <w:t xml:space="preserve">Για αυτό το πρόβλημα, χρησιμοποιήθηκαν </w:t>
      </w:r>
      <w:r>
        <w:t>arrays</w:t>
      </w:r>
      <w:r>
        <w:rPr>
          <w:lang w:val="el-GR"/>
        </w:rPr>
        <w:t xml:space="preserve"> της βιβλιοθήκης </w:t>
      </w:r>
      <w:proofErr w:type="spellStart"/>
      <w:r>
        <w:t>NumPy</w:t>
      </w:r>
      <w:proofErr w:type="spellEnd"/>
    </w:p>
    <w:p w:rsidR="00C63BFF" w:rsidRPr="00C63BFF" w:rsidRDefault="00C63BFF" w:rsidP="00C63BF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C63BF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import </w:t>
      </w:r>
      <w:proofErr w:type="spellStart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numpy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C63BF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as 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np</w:t>
      </w:r>
    </w:p>
    <w:p w:rsidR="00C63BFF" w:rsidRDefault="00C63BFF" w:rsidP="00C63BFF">
      <w:pPr>
        <w:rPr>
          <w:lang w:val="el-GR"/>
        </w:rPr>
      </w:pPr>
      <w:r>
        <w:rPr>
          <w:lang w:val="el-GR"/>
        </w:rPr>
        <w:t>Αποθηκεύτηκαν</w:t>
      </w:r>
      <w:r w:rsidRPr="00C63BFF">
        <w:rPr>
          <w:lang w:val="el-GR"/>
        </w:rPr>
        <w:t xml:space="preserve"> </w:t>
      </w:r>
      <w:r>
        <w:rPr>
          <w:lang w:val="el-GR"/>
        </w:rPr>
        <w:t>οι</w:t>
      </w:r>
      <w:r w:rsidRPr="00C63BFF">
        <w:rPr>
          <w:lang w:val="el-GR"/>
        </w:rPr>
        <w:t xml:space="preserve"> </w:t>
      </w:r>
      <w:r>
        <w:rPr>
          <w:lang w:val="el-GR"/>
        </w:rPr>
        <w:t>αλληλουχίες όπως στα προηγούμενα προβλήματα.</w:t>
      </w:r>
    </w:p>
    <w:p w:rsidR="00C63BFF" w:rsidRPr="00C63BFF" w:rsidRDefault="00C63BFF" w:rsidP="00C63BF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C63BF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def </w:t>
      </w:r>
      <w:proofErr w:type="spellStart"/>
      <w:r w:rsidRPr="00C63BFF">
        <w:rPr>
          <w:rFonts w:ascii="Courier New" w:eastAsia="Times New Roman" w:hAnsi="Courier New" w:cs="Courier New"/>
          <w:color w:val="9B703F"/>
          <w:sz w:val="20"/>
          <w:szCs w:val="20"/>
          <w:lang w:eastAsia="el-GR"/>
        </w:rPr>
        <w:t>fillSeq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C63BF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selectedSeqName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proofErr w:type="spellStart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C63BFF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open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C63BFF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 xml:space="preserve">"./6.12-6.14Seq/" 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+ </w:t>
      </w:r>
      <w:proofErr w:type="spellStart"/>
      <w:r w:rsidRPr="00C63BF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selectedSeqName</w:t>
      </w:r>
      <w:proofErr w:type="spellEnd"/>
      <w:r w:rsidRPr="00C63BF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 xml:space="preserve"> 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+ </w:t>
      </w:r>
      <w:r w:rsidRPr="00C63BFF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".txt"</w:t>
      </w:r>
      <w:r w:rsidRPr="00C63BF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r w:rsidRPr="00C63BFF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"r"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[]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lines 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seqFile.readlines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()[</w:t>
      </w:r>
      <w:r w:rsidRPr="00C63BF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r w:rsidRPr="00C63BF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line </w:t>
      </w:r>
      <w:r w:rsidRPr="00C63BF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lines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r w:rsidRPr="00C63BF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letter </w:t>
      </w:r>
      <w:r w:rsidRPr="00C63BF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line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proofErr w:type="spellStart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seq.append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(letter)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proofErr w:type="spellStart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seqFile.close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()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</w:t>
      </w:r>
      <w:r w:rsidRPr="00C63BF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return </w:t>
      </w:r>
      <w:proofErr w:type="spellStart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seq1 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fillSeq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C63BFF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input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C63BFF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"Select first sequence to use (brain, liver or muscle)"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))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seq2 </w:t>
      </w:r>
      <w:r w:rsidRPr="00C63BF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fillSeq</w:t>
      </w:r>
      <w:proofErr w:type="spellEnd"/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C63BFF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input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C63BFF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"Select second sequence to use (brain, liver or muscle)"</w:t>
      </w:r>
      <w:r w:rsidRPr="00C63BF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))</w:t>
      </w:r>
    </w:p>
    <w:p w:rsidR="00C63BFF" w:rsidRDefault="00C63BFF" w:rsidP="00C63BFF"/>
    <w:p w:rsidR="00C63BFF" w:rsidRPr="00776355" w:rsidRDefault="00C63BFF" w:rsidP="00C63BFF">
      <w:pPr>
        <w:rPr>
          <w:lang w:val="el-GR"/>
        </w:rPr>
      </w:pPr>
      <w:r>
        <w:rPr>
          <w:lang w:val="el-GR"/>
        </w:rPr>
        <w:t xml:space="preserve">Δημιουργήθηκε το </w:t>
      </w:r>
      <w:r>
        <w:t>array</w:t>
      </w:r>
      <w:r w:rsidRPr="00C63BFF">
        <w:rPr>
          <w:lang w:val="el-GR"/>
        </w:rPr>
        <w:t xml:space="preserve"> </w:t>
      </w:r>
      <w:proofErr w:type="spellStart"/>
      <w:r>
        <w:t>canWin</w:t>
      </w:r>
      <w:proofErr w:type="spellEnd"/>
      <w:r w:rsidRPr="00C63BFF">
        <w:rPr>
          <w:lang w:val="el-GR"/>
        </w:rPr>
        <w:t xml:space="preserve"> </w:t>
      </w:r>
      <w:r>
        <w:rPr>
          <w:lang w:val="el-GR"/>
        </w:rPr>
        <w:t xml:space="preserve">που περιέχει </w:t>
      </w:r>
      <w:r>
        <w:t>True</w:t>
      </w:r>
      <w:r w:rsidRPr="00C63BFF">
        <w:rPr>
          <w:lang w:val="el-GR"/>
        </w:rPr>
        <w:t xml:space="preserve"> </w:t>
      </w:r>
      <w:r>
        <w:rPr>
          <w:lang w:val="el-GR"/>
        </w:rPr>
        <w:t>αν ο παίκτης κερδίζει με τα συγκεκριμένα μήκη αλληλουχιών</w:t>
      </w:r>
      <w:r w:rsidR="00776355">
        <w:rPr>
          <w:lang w:val="el-GR"/>
        </w:rPr>
        <w:t xml:space="preserve"> και </w:t>
      </w:r>
      <w:r w:rsidR="00776355">
        <w:t>False</w:t>
      </w:r>
      <w:r w:rsidR="00776355" w:rsidRPr="00776355">
        <w:rPr>
          <w:lang w:val="el-GR"/>
        </w:rPr>
        <w:t xml:space="preserve"> </w:t>
      </w:r>
      <w:r w:rsidR="00776355">
        <w:rPr>
          <w:lang w:val="el-GR"/>
        </w:rPr>
        <w:t xml:space="preserve">για όταν δεν κερδίζει. Αρχικοποιήθηκε με </w:t>
      </w:r>
      <w:r w:rsidR="00776355">
        <w:t>True</w:t>
      </w:r>
      <w:r w:rsidR="00776355" w:rsidRPr="00776355">
        <w:rPr>
          <w:lang w:val="el-GR"/>
        </w:rPr>
        <w:t>.</w:t>
      </w:r>
    </w:p>
    <w:p w:rsidR="00776355" w:rsidRDefault="00776355" w:rsidP="00C63BFF">
      <w:r>
        <w:rPr>
          <w:lang w:val="el-GR"/>
        </w:rPr>
        <w:t xml:space="preserve">Επιπλέον τα </w:t>
      </w:r>
      <w:r>
        <w:t>array</w:t>
      </w:r>
      <w:r w:rsidRPr="00776355">
        <w:rPr>
          <w:lang w:val="el-GR"/>
        </w:rPr>
        <w:t xml:space="preserve"> </w:t>
      </w:r>
      <w:proofErr w:type="spellStart"/>
      <w:r>
        <w:t>wasRemovedFromI</w:t>
      </w:r>
      <w:proofErr w:type="spellEnd"/>
      <w:r w:rsidRPr="00776355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wasRemovedFromJ</w:t>
      </w:r>
      <w:proofErr w:type="spellEnd"/>
      <w:r w:rsidRPr="00776355">
        <w:rPr>
          <w:lang w:val="el-GR"/>
        </w:rPr>
        <w:t xml:space="preserve"> </w:t>
      </w:r>
      <w:r>
        <w:rPr>
          <w:lang w:val="el-GR"/>
        </w:rPr>
        <w:t>για να αποθηκεύουμε αν από την πρώτη ή την δεύτερη αντίστοιχα αλληλουχία αφαιρέσαμε το 1 ή το 2.</w:t>
      </w:r>
    </w:p>
    <w:p w:rsidR="00776355" w:rsidRPr="00776355" w:rsidRDefault="00776355" w:rsidP="0077635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proofErr w:type="gram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np.ones</w:t>
      </w:r>
      <w:proofErr w:type="spellEnd"/>
      <w:proofErr w:type="gram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((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(seq1)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(seq2)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776355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proofErr w:type="spellStart"/>
      <w:r w:rsidRPr="00776355">
        <w:rPr>
          <w:rFonts w:ascii="Courier New" w:eastAsia="Times New Roman" w:hAnsi="Courier New" w:cs="Courier New"/>
          <w:color w:val="AA4926"/>
          <w:sz w:val="20"/>
          <w:szCs w:val="20"/>
          <w:lang w:eastAsia="el-GR"/>
        </w:rPr>
        <w:t>dtype</w:t>
      </w:r>
      <w:proofErr w:type="spellEnd"/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=</w:t>
      </w:r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bool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wasRemovedFromI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np.zeros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((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(seq1)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+ 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(seq2)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+ 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776355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proofErr w:type="spellStart"/>
      <w:r w:rsidRPr="00776355">
        <w:rPr>
          <w:rFonts w:ascii="Courier New" w:eastAsia="Times New Roman" w:hAnsi="Courier New" w:cs="Courier New"/>
          <w:color w:val="AA4926"/>
          <w:sz w:val="20"/>
          <w:szCs w:val="20"/>
          <w:lang w:eastAsia="el-GR"/>
        </w:rPr>
        <w:t>dtype</w:t>
      </w:r>
      <w:proofErr w:type="spellEnd"/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=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int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wasRemovedFromJ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np.zeros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((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(seq1)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+ 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(seq2)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+ 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776355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proofErr w:type="spellStart"/>
      <w:r w:rsidRPr="00776355">
        <w:rPr>
          <w:rFonts w:ascii="Courier New" w:eastAsia="Times New Roman" w:hAnsi="Courier New" w:cs="Courier New"/>
          <w:color w:val="AA4926"/>
          <w:sz w:val="20"/>
          <w:szCs w:val="20"/>
          <w:lang w:eastAsia="el-GR"/>
        </w:rPr>
        <w:t>dtype</w:t>
      </w:r>
      <w:proofErr w:type="spellEnd"/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=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int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</w:p>
    <w:p w:rsidR="00776355" w:rsidRDefault="00776355" w:rsidP="00C63BFF"/>
    <w:p w:rsidR="00776355" w:rsidRPr="00776355" w:rsidRDefault="00776355" w:rsidP="00C63BFF">
      <w:pPr>
        <w:rPr>
          <w:lang w:val="el-GR"/>
        </w:rPr>
      </w:pPr>
      <w:r>
        <w:rPr>
          <w:lang w:val="el-GR"/>
        </w:rPr>
        <w:t>Ξεκινώντας από το 0</w:t>
      </w:r>
      <w:r w:rsidRPr="00776355">
        <w:rPr>
          <w:lang w:val="el-GR"/>
        </w:rPr>
        <w:t xml:space="preserve"> </w:t>
      </w:r>
      <w:r>
        <w:rPr>
          <w:lang w:val="el-GR"/>
        </w:rPr>
        <w:t>μέχρι το μήκος των αλληλουχιών ελέγχουμε αν μπορούμε να αφαιρέσουμε στοιχεία.</w:t>
      </w:r>
      <w:r w:rsidRPr="00776355">
        <w:rPr>
          <w:lang w:val="el-GR"/>
        </w:rPr>
        <w:t xml:space="preserve"> </w:t>
      </w:r>
    </w:p>
    <w:p w:rsidR="00776355" w:rsidRPr="00776355" w:rsidRDefault="00776355" w:rsidP="0077635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range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(seq</w:t>
      </w:r>
      <w:proofErr w:type="gram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1)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proofErr w:type="gramEnd"/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j </w:t>
      </w: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range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776355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(seq2)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(i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&gt;=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 xml:space="preserve">0 </w:t>
      </w: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and 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j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&gt;=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0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) </w:t>
      </w: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or 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&gt;=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 xml:space="preserve">2 </w:t>
      </w: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and 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j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&gt;=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</w:p>
    <w:p w:rsidR="000575E0" w:rsidRDefault="000575E0" w:rsidP="00C63BFF">
      <w:pPr>
        <w:rPr>
          <w:lang w:val="el-GR"/>
        </w:rPr>
      </w:pPr>
      <w:r>
        <w:rPr>
          <w:lang w:val="el-GR"/>
        </w:rPr>
        <w:t>Αν δεν μπορούμε να αφαιρέσουμε σημαίνει ότι ο παίκτης κέρδισε.</w:t>
      </w:r>
    </w:p>
    <w:p w:rsidR="000575E0" w:rsidRPr="000575E0" w:rsidRDefault="000575E0" w:rsidP="000575E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</w:pPr>
      <w:proofErr w:type="spellStart"/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val="el-GR" w:eastAsia="el-GR"/>
        </w:rPr>
        <w:t>else</w:t>
      </w:r>
      <w:proofErr w:type="spellEnd"/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>: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br/>
        <w:t xml:space="preserve">    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canWin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 xml:space="preserve">[i][j] 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 xml:space="preserve">= </w:t>
      </w:r>
      <w:proofErr w:type="spellStart"/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val="el-GR" w:eastAsia="el-GR"/>
        </w:rPr>
        <w:t>True</w:t>
      </w:r>
      <w:proofErr w:type="spellEnd"/>
    </w:p>
    <w:p w:rsidR="000575E0" w:rsidRDefault="000575E0" w:rsidP="00C63BFF">
      <w:pPr>
        <w:rPr>
          <w:lang w:val="el-GR"/>
        </w:rPr>
      </w:pPr>
    </w:p>
    <w:p w:rsidR="00776355" w:rsidRDefault="00776355" w:rsidP="00C63BFF">
      <w:pPr>
        <w:rPr>
          <w:lang w:val="el-GR"/>
        </w:rPr>
      </w:pPr>
      <w:r>
        <w:rPr>
          <w:lang w:val="el-GR"/>
        </w:rPr>
        <w:t>Αν μπορούμε να αφαιρέσουμε, ελέγχουμε αν γίνεται να αφαιρέσουμε 1 από την πρώτη και 2 από την δεύτερη,</w:t>
      </w:r>
    </w:p>
    <w:p w:rsidR="00776355" w:rsidRPr="00776355" w:rsidRDefault="00776355" w:rsidP="0077635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&gt;=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 xml:space="preserve">0 </w:t>
      </w: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and 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j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&gt;=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0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</w:p>
    <w:p w:rsidR="00776355" w:rsidRDefault="00776355" w:rsidP="00C63BFF">
      <w:pPr>
        <w:rPr>
          <w:lang w:val="el-GR"/>
        </w:rPr>
      </w:pPr>
      <w:r>
        <w:rPr>
          <w:lang w:val="el-GR"/>
        </w:rPr>
        <w:t>και</w:t>
      </w:r>
      <w:r w:rsidRPr="00776355">
        <w:rPr>
          <w:lang w:val="el-GR"/>
        </w:rPr>
        <w:t xml:space="preserve"> </w:t>
      </w:r>
      <w:r>
        <w:rPr>
          <w:lang w:val="el-GR"/>
        </w:rPr>
        <w:t>ελέγχουμε αν ο επόμενος παίκτης μπορεί να κερδίσει.</w:t>
      </w:r>
    </w:p>
    <w:p w:rsidR="00776355" w:rsidRPr="00776355" w:rsidRDefault="00776355" w:rsidP="0077635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[i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proofErr w:type="gramStart"/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][</w:t>
      </w:r>
      <w:proofErr w:type="gram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j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</w:p>
    <w:p w:rsidR="00776355" w:rsidRPr="00776355" w:rsidRDefault="00776355" w:rsidP="00C63BFF">
      <w:pPr>
        <w:rPr>
          <w:lang w:val="el-GR"/>
        </w:rPr>
      </w:pPr>
      <w:r>
        <w:rPr>
          <w:lang w:val="el-GR"/>
        </w:rPr>
        <w:t>Αν</w:t>
      </w:r>
      <w:r w:rsidRPr="00776355">
        <w:rPr>
          <w:lang w:val="el-GR"/>
        </w:rPr>
        <w:t xml:space="preserve"> </w:t>
      </w:r>
      <w:r>
        <w:rPr>
          <w:lang w:val="el-GR"/>
        </w:rPr>
        <w:t xml:space="preserve">μπορεί να κερδίσει, σημαίνει ότι ο παίκτης Α χάνει, αλλιώς κερδίζει. Επιπλέον ενημερώνουμε τα </w:t>
      </w:r>
      <w:r>
        <w:t>array</w:t>
      </w:r>
      <w:r w:rsidRPr="00776355">
        <w:rPr>
          <w:lang w:val="el-GR"/>
        </w:rPr>
        <w:t xml:space="preserve"> </w:t>
      </w:r>
      <w:proofErr w:type="spellStart"/>
      <w:r>
        <w:t>wasRemovedFromI</w:t>
      </w:r>
      <w:proofErr w:type="spellEnd"/>
      <w:r w:rsidRPr="00776355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wasRemovedFromJ</w:t>
      </w:r>
      <w:proofErr w:type="spellEnd"/>
    </w:p>
    <w:p w:rsidR="00776355" w:rsidRPr="00776355" w:rsidRDefault="00776355" w:rsidP="00776355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</w:pP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canWin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 xml:space="preserve">[i][j]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 xml:space="preserve">= </w:t>
      </w:r>
      <w:proofErr w:type="spellStart"/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val="el-GR" w:eastAsia="el-GR"/>
        </w:rPr>
        <w:t>False</w:t>
      </w:r>
      <w:proofErr w:type="spellEnd"/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val="el-GR" w:eastAsia="el-GR"/>
        </w:rPr>
        <w:br/>
      </w:r>
      <w:proofErr w:type="spellStart"/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val="el-GR" w:eastAsia="el-GR"/>
        </w:rPr>
        <w:t>else</w:t>
      </w:r>
      <w:proofErr w:type="spellEnd"/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>: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br/>
        <w:t xml:space="preserve">    </w:t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canWin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 xml:space="preserve">[i][j]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 xml:space="preserve">= </w:t>
      </w:r>
      <w:proofErr w:type="spellStart"/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val="el-GR" w:eastAsia="el-GR"/>
        </w:rPr>
        <w:t>True</w:t>
      </w:r>
      <w:proofErr w:type="spellEnd"/>
      <w:r w:rsidRPr="00776355">
        <w:rPr>
          <w:rFonts w:ascii="Courier New" w:eastAsia="Times New Roman" w:hAnsi="Courier New" w:cs="Courier New"/>
          <w:color w:val="F9EE98"/>
          <w:sz w:val="20"/>
          <w:szCs w:val="20"/>
          <w:lang w:val="el-GR" w:eastAsia="el-GR"/>
        </w:rPr>
        <w:br/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wasRemovedFromI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 xml:space="preserve">[i][j]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>= -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val="el-GR" w:eastAsia="el-GR"/>
        </w:rPr>
        <w:t>1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val="el-GR" w:eastAsia="el-GR"/>
        </w:rPr>
        <w:br/>
      </w:r>
      <w:proofErr w:type="spellStart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wasRemovedFromJ</w:t>
      </w:r>
      <w:proofErr w:type="spellEnd"/>
      <w:r w:rsidRPr="00776355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 xml:space="preserve">[i][j] </w:t>
      </w:r>
      <w:r w:rsidRPr="00776355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>= -</w:t>
      </w:r>
      <w:r w:rsidRPr="00776355">
        <w:rPr>
          <w:rFonts w:ascii="Courier New" w:eastAsia="Times New Roman" w:hAnsi="Courier New" w:cs="Courier New"/>
          <w:color w:val="CF6A4C"/>
          <w:sz w:val="20"/>
          <w:szCs w:val="20"/>
          <w:lang w:val="el-GR" w:eastAsia="el-GR"/>
        </w:rPr>
        <w:t>2</w:t>
      </w:r>
    </w:p>
    <w:p w:rsidR="000575E0" w:rsidRDefault="000575E0" w:rsidP="00C63BFF">
      <w:pPr>
        <w:rPr>
          <w:lang w:val="el-GR"/>
        </w:rPr>
      </w:pPr>
      <w:r>
        <w:rPr>
          <w:lang w:val="el-GR"/>
        </w:rPr>
        <w:t>Μετά ελέγχουμε για την αντίθετη περίπτωση. Δηλαδή αν αφαιρέσουμε από την πρώτη 2 και από την δεύτερη ένα.</w:t>
      </w:r>
    </w:p>
    <w:p w:rsidR="000575E0" w:rsidRPr="000575E0" w:rsidRDefault="000575E0" w:rsidP="000575E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&gt;=</w:t>
      </w:r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 xml:space="preserve">2 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and 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j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&gt;=</w:t>
      </w:r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if not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][j])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[i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proofErr w:type="gramStart"/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][</w:t>
      </w:r>
      <w:proofErr w:type="gram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j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][j] 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False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br/>
        <w:t xml:space="preserve">        else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][j] 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True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br/>
        <w:t xml:space="preserve">        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wasRemovedFromI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][j] 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= -</w:t>
      </w:r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  <w:t xml:space="preserve">        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wasRemovedFromJ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][j] 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= -</w:t>
      </w:r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</w:p>
    <w:p w:rsidR="000575E0" w:rsidRDefault="000575E0" w:rsidP="00C63BFF">
      <w:pPr>
        <w:rPr>
          <w:lang w:val="el-GR"/>
        </w:rPr>
      </w:pPr>
      <w:r>
        <w:rPr>
          <w:lang w:val="el-GR"/>
        </w:rPr>
        <w:t xml:space="preserve">Αν το τελευταίο στοιχείο του </w:t>
      </w:r>
      <w:r>
        <w:t>array</w:t>
      </w:r>
      <w:r w:rsidRPr="000575E0">
        <w:rPr>
          <w:lang w:val="el-GR"/>
        </w:rPr>
        <w:t xml:space="preserve"> </w:t>
      </w:r>
      <w:proofErr w:type="spellStart"/>
      <w:r>
        <w:t>canWin</w:t>
      </w:r>
      <w:proofErr w:type="spellEnd"/>
      <w:r w:rsidRPr="000575E0">
        <w:rPr>
          <w:lang w:val="el-GR"/>
        </w:rPr>
        <w:t xml:space="preserve"> </w:t>
      </w:r>
      <w:r>
        <w:rPr>
          <w:lang w:val="el-GR"/>
        </w:rPr>
        <w:t xml:space="preserve">είναι </w:t>
      </w:r>
      <w:r>
        <w:t>True</w:t>
      </w:r>
      <w:r>
        <w:rPr>
          <w:lang w:val="el-GR"/>
        </w:rPr>
        <w:t>, ο παίκτης Α κέρδισε.</w:t>
      </w:r>
    </w:p>
    <w:p w:rsidR="000575E0" w:rsidRPr="000575E0" w:rsidRDefault="000575E0" w:rsidP="000575E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proofErr w:type="spellStart"/>
      <w:proofErr w:type="gram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gramEnd"/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][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print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0575E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"Player A won."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else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print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0575E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"Player A lost."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</w:p>
    <w:p w:rsidR="000575E0" w:rsidRDefault="000575E0" w:rsidP="00C63BFF"/>
    <w:p w:rsidR="000575E0" w:rsidRDefault="000575E0" w:rsidP="00C63BFF">
      <w:pPr>
        <w:rPr>
          <w:lang w:val="el-GR"/>
        </w:rPr>
      </w:pPr>
      <w:r>
        <w:rPr>
          <w:lang w:val="el-GR"/>
        </w:rPr>
        <w:t>Τέλος εμφανίζουμε με ποιες αφαιρέσεις κερδίζει ο παίκτης Α.</w:t>
      </w:r>
    </w:p>
    <w:p w:rsidR="000575E0" w:rsidRPr="000575E0" w:rsidRDefault="000575E0" w:rsidP="000575E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range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(seq</w:t>
      </w:r>
      <w:proofErr w:type="gram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1)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proofErr w:type="gramEnd"/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j </w:t>
      </w:r>
      <w:r w:rsidRPr="000575E0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range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(seq2)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0575E0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print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0575E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"["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proofErr w:type="spellStart"/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str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0575E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", "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proofErr w:type="spellStart"/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str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(j)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0575E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 xml:space="preserve">"]" 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proofErr w:type="spellStart"/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str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canWin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][j]))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        </w:t>
      </w:r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print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0575E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"["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proofErr w:type="spellStart"/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str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wasRemovedFromI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][j])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0575E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", "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proofErr w:type="spellStart"/>
      <w:r w:rsidRPr="000575E0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str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wasRemovedFromJ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][j])</w:t>
      </w:r>
      <w:r w:rsidRPr="000575E0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0575E0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"]"</w:t>
      </w:r>
      <w:r w:rsidRPr="000575E0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</w:p>
    <w:p w:rsidR="000575E0" w:rsidRDefault="000575E0" w:rsidP="00C63BFF"/>
    <w:p w:rsidR="000575E0" w:rsidRDefault="000575E0" w:rsidP="000575E0">
      <w:pPr>
        <w:pStyle w:val="Heading2"/>
      </w:pPr>
      <w:r w:rsidRPr="006E1217">
        <w:t>OUTPUT Προγραμματοσ</w:t>
      </w:r>
    </w:p>
    <w:p w:rsidR="00D10FD5" w:rsidRPr="00D10FD5" w:rsidRDefault="00D10FD5" w:rsidP="00D10FD5">
      <w:bookmarkStart w:id="5" w:name="_GoBack"/>
      <w:bookmarkEnd w:id="5"/>
    </w:p>
    <w:p w:rsidR="000575E0" w:rsidRPr="000575E0" w:rsidRDefault="000575E0" w:rsidP="000575E0"/>
    <w:p w:rsidR="000575E0" w:rsidRPr="001E01EA" w:rsidRDefault="000575E0" w:rsidP="000575E0">
      <w:pPr>
        <w:pStyle w:val="Heading2"/>
        <w:rPr>
          <w:lang w:val="el-GR"/>
        </w:rPr>
      </w:pPr>
      <w:r>
        <w:rPr>
          <w:lang w:val="el-GR"/>
        </w:rPr>
        <w:t>Νικηφόρα Στρατιγική</w:t>
      </w:r>
    </w:p>
    <w:p w:rsidR="000575E0" w:rsidRPr="00D10FD5" w:rsidRDefault="00845B57" w:rsidP="00C63BFF">
      <w:pPr>
        <w:rPr>
          <w:lang w:val="el-GR"/>
        </w:rPr>
      </w:pPr>
      <w:r>
        <w:rPr>
          <w:lang w:val="el-GR"/>
        </w:rPr>
        <w:t xml:space="preserve">Παρατηρούμε ότι για να κερδίσει ένας παίκτης, έχοντας δύο αλληλουχίες μήκους </w:t>
      </w:r>
      <w:r w:rsidR="00D10FD5">
        <w:t>n</w:t>
      </w:r>
      <w:r w:rsidRPr="00845B57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D10FD5">
        <w:t>m</w:t>
      </w:r>
      <w:r w:rsidR="00D10FD5">
        <w:rPr>
          <w:lang w:val="el-GR"/>
        </w:rPr>
        <w:t xml:space="preserve"> αντίστοιχα, για </w:t>
      </w:r>
      <w:r w:rsidR="00D10FD5">
        <w:t>m</w:t>
      </w:r>
      <w:r w:rsidR="00D10FD5" w:rsidRPr="00D10FD5">
        <w:rPr>
          <w:lang w:val="el-GR"/>
        </w:rPr>
        <w:t xml:space="preserve"> </w:t>
      </w:r>
      <w:r w:rsidR="00D10FD5">
        <w:rPr>
          <w:lang w:val="el-GR"/>
        </w:rPr>
        <w:t xml:space="preserve">μεγαλύτερο του </w:t>
      </w:r>
      <w:r w:rsidR="00D10FD5" w:rsidRPr="00D10FD5">
        <w:rPr>
          <w:lang w:val="el-GR"/>
        </w:rPr>
        <w:t>2,</w:t>
      </w:r>
      <w:r w:rsidR="00D10FD5">
        <w:rPr>
          <w:lang w:val="el-GR"/>
        </w:rPr>
        <w:t xml:space="preserve"> αν το </w:t>
      </w:r>
      <w:r w:rsidR="00D10FD5">
        <w:t>n</w:t>
      </w:r>
      <w:r w:rsidR="00D10FD5" w:rsidRPr="00D10FD5">
        <w:rPr>
          <w:lang w:val="el-GR"/>
        </w:rPr>
        <w:t xml:space="preserve"> </w:t>
      </w:r>
      <w:r w:rsidR="00D10FD5">
        <w:rPr>
          <w:lang w:val="el-GR"/>
        </w:rPr>
        <w:t xml:space="preserve">είναι περιττός αριθμός πρέπει να αφαιρέσει από το </w:t>
      </w:r>
      <w:r w:rsidR="00D10FD5">
        <w:t>n</w:t>
      </w:r>
      <w:r w:rsidR="00D10FD5" w:rsidRPr="00D10FD5">
        <w:rPr>
          <w:lang w:val="el-GR"/>
        </w:rPr>
        <w:t xml:space="preserve"> </w:t>
      </w:r>
      <w:r w:rsidR="00D10FD5">
        <w:rPr>
          <w:lang w:val="el-GR"/>
        </w:rPr>
        <w:t xml:space="preserve">2 και από το </w:t>
      </w:r>
      <w:r w:rsidR="00D10FD5">
        <w:t>m</w:t>
      </w:r>
      <w:r w:rsidR="00D10FD5">
        <w:rPr>
          <w:lang w:val="el-GR"/>
        </w:rPr>
        <w:t xml:space="preserve"> 1, ενώ για άρτιο μήκος </w:t>
      </w:r>
      <w:r w:rsidR="00D10FD5">
        <w:t>n</w:t>
      </w:r>
      <w:r w:rsidR="00D10FD5" w:rsidRPr="00D10FD5">
        <w:rPr>
          <w:lang w:val="el-GR"/>
        </w:rPr>
        <w:t xml:space="preserve"> </w:t>
      </w:r>
      <w:r w:rsidR="00D10FD5">
        <w:rPr>
          <w:lang w:val="el-GR"/>
        </w:rPr>
        <w:t xml:space="preserve">το αντίστροφο. Αν το </w:t>
      </w:r>
      <w:r w:rsidR="00D10FD5">
        <w:t>m</w:t>
      </w:r>
      <w:r w:rsidR="00D10FD5" w:rsidRPr="00D10FD5">
        <w:rPr>
          <w:lang w:val="el-GR"/>
        </w:rPr>
        <w:t xml:space="preserve"> </w:t>
      </w:r>
      <w:r w:rsidR="00D10FD5">
        <w:rPr>
          <w:lang w:val="el-GR"/>
        </w:rPr>
        <w:t xml:space="preserve">είναι </w:t>
      </w:r>
      <w:r w:rsidR="00D10FD5" w:rsidRPr="00D10FD5">
        <w:rPr>
          <w:lang w:val="el-GR"/>
        </w:rPr>
        <w:t>0</w:t>
      </w:r>
      <w:r w:rsidR="00D10FD5">
        <w:rPr>
          <w:lang w:val="el-GR"/>
        </w:rPr>
        <w:t xml:space="preserve">, ο παίκτης Α κερδίζει επειδή δεν μπορεί να κάνει κάποια κίνηση. Για </w:t>
      </w:r>
      <w:r w:rsidR="00D10FD5">
        <w:t>m</w:t>
      </w:r>
      <w:r w:rsidR="00D10FD5" w:rsidRPr="00D10FD5">
        <w:rPr>
          <w:lang w:val="el-GR"/>
        </w:rPr>
        <w:t xml:space="preserve"> </w:t>
      </w:r>
      <w:r w:rsidR="00D10FD5">
        <w:rPr>
          <w:lang w:val="el-GR"/>
        </w:rPr>
        <w:t xml:space="preserve">ίσο με 2, αν το </w:t>
      </w:r>
      <w:r w:rsidR="00D10FD5">
        <w:t>n</w:t>
      </w:r>
      <w:r w:rsidR="00D10FD5" w:rsidRPr="00D10FD5">
        <w:rPr>
          <w:lang w:val="el-GR"/>
        </w:rPr>
        <w:t xml:space="preserve"> </w:t>
      </w:r>
      <w:r w:rsidR="00D10FD5">
        <w:rPr>
          <w:lang w:val="el-GR"/>
        </w:rPr>
        <w:t xml:space="preserve">είναι άρτιος κερδίζει με την παραπάνω λογική και για </w:t>
      </w:r>
      <w:r w:rsidR="00D10FD5">
        <w:t>m</w:t>
      </w:r>
      <w:r w:rsidR="00D10FD5" w:rsidRPr="00D10FD5">
        <w:rPr>
          <w:lang w:val="el-GR"/>
        </w:rPr>
        <w:t xml:space="preserve"> </w:t>
      </w:r>
      <w:r w:rsidR="00D10FD5">
        <w:rPr>
          <w:lang w:val="el-GR"/>
        </w:rPr>
        <w:t xml:space="preserve">ίσο με 1, χάνει πάντα, εκτός από την περίπτωση που το </w:t>
      </w:r>
      <w:r w:rsidR="00D10FD5">
        <w:t>n</w:t>
      </w:r>
      <w:r w:rsidR="00D10FD5" w:rsidRPr="00D10FD5">
        <w:rPr>
          <w:lang w:val="el-GR"/>
        </w:rPr>
        <w:t xml:space="preserve"> </w:t>
      </w:r>
      <w:r w:rsidR="00D10FD5">
        <w:rPr>
          <w:lang w:val="el-GR"/>
        </w:rPr>
        <w:t>είναι μικρότερο του 2, αφού δεν μπορεί να κάνει κάποια άλλη κίνηση.</w:t>
      </w:r>
      <w:r w:rsidR="00D10FD5" w:rsidRPr="00D10FD5">
        <w:rPr>
          <w:lang w:val="el-GR"/>
        </w:rPr>
        <w:t xml:space="preserve"> </w:t>
      </w:r>
    </w:p>
    <w:p w:rsidR="00C63BFF" w:rsidRPr="00C63BFF" w:rsidRDefault="00C63BFF" w:rsidP="00CB6814">
      <w:pPr>
        <w:pStyle w:val="Heading1"/>
        <w:rPr>
          <w:lang w:val="el-GR"/>
        </w:rPr>
      </w:pPr>
      <w:r w:rsidRPr="00C63BFF">
        <w:rPr>
          <w:lang w:val="el-GR"/>
        </w:rPr>
        <w:t>6.37</w:t>
      </w:r>
    </w:p>
    <w:p w:rsidR="00C63BFF" w:rsidRPr="00C41FD2" w:rsidRDefault="00C63BFF" w:rsidP="006E1217">
      <w:pPr>
        <w:pStyle w:val="Heading2"/>
        <w:rPr>
          <w:lang w:val="el-GR"/>
        </w:rPr>
      </w:pPr>
      <w:r>
        <w:rPr>
          <w:lang w:val="el-GR"/>
        </w:rPr>
        <w:t>Δυναμική Επίλυση Προβλήματοσ</w:t>
      </w:r>
    </w:p>
    <w:p w:rsidR="00C63BFF" w:rsidRDefault="00C63BFF" w:rsidP="006E1217">
      <w:pPr>
        <w:rPr>
          <w:lang w:val="el-GR"/>
        </w:rPr>
      </w:pPr>
      <w:r>
        <w:rPr>
          <w:lang w:val="el-GR"/>
        </w:rPr>
        <w:t>Το πρόβλημα 6.37 ζητάει να επινοήσουμε ένα αποδοτικό αλγόριθμο για το πρόβλημα της Χιμαιρικής Στοίχισης.</w:t>
      </w:r>
    </w:p>
    <w:p w:rsidR="00C63BFF" w:rsidRDefault="00C63BFF" w:rsidP="006E1217">
      <w:pPr>
        <w:rPr>
          <w:lang w:val="el-GR"/>
        </w:rPr>
      </w:pPr>
      <w:r>
        <w:rPr>
          <w:lang w:val="el-GR"/>
        </w:rPr>
        <w:t>Για να το λύσουμε, πρέπει να ελέγχουμε κάθε φορά με το προηγούμενο νουκλεοτίδιο μέχρι να φτάσουμε το όριο του μήκους ή μέχρι να βρούμε ένα διαφορετικό νουκλεοτίδιο.</w:t>
      </w:r>
    </w:p>
    <w:p w:rsidR="00C63BFF" w:rsidRPr="006E1217" w:rsidRDefault="00C63BFF" w:rsidP="006E1217">
      <w:pPr>
        <w:rPr>
          <w:lang w:val="el-GR"/>
        </w:rPr>
      </w:pPr>
      <w:r>
        <w:rPr>
          <w:lang w:val="el-GR"/>
        </w:rPr>
        <w:t>Για παράδειγμα, αν έχουμε μια αλληλουχία ΑΑΑΑΑΑΑ</w:t>
      </w:r>
      <w:r>
        <w:t>G</w:t>
      </w:r>
      <w:r w:rsidRPr="006E1217">
        <w:rPr>
          <w:lang w:val="el-GR"/>
        </w:rPr>
        <w:t xml:space="preserve">, </w:t>
      </w:r>
      <w:r>
        <w:rPr>
          <w:lang w:val="el-GR"/>
        </w:rPr>
        <w:t>τότε ξεκινάμε από το πρώτο νουκλεοτίδιο, ελέγχουμε το επόμενο νουκλεοτίδιο το οποίο είναι Α, άρα συνεχίζουμε μέχρι το 5</w:t>
      </w:r>
      <w:r w:rsidRPr="006E1217">
        <w:rPr>
          <w:vertAlign w:val="superscript"/>
          <w:lang w:val="el-GR"/>
        </w:rPr>
        <w:t>ο</w:t>
      </w:r>
      <w:r>
        <w:rPr>
          <w:lang w:val="el-GR"/>
        </w:rPr>
        <w:t>, και επειδή φτάσαμε το όριο μήκους, στην σωστή αλληλουχία βάζουμε ένα Α. Μετά συνεχίζουμε την αναζήτηση, και ελέγχουμε το 6</w:t>
      </w:r>
      <w:r w:rsidRPr="006E1217">
        <w:rPr>
          <w:vertAlign w:val="superscript"/>
          <w:lang w:val="el-GR"/>
        </w:rPr>
        <w:t>ο</w:t>
      </w:r>
      <w:r>
        <w:rPr>
          <w:lang w:val="el-GR"/>
        </w:rPr>
        <w:t xml:space="preserve"> Α και μετά το 7</w:t>
      </w:r>
      <w:r w:rsidRPr="006E1217">
        <w:rPr>
          <w:vertAlign w:val="superscript"/>
          <w:lang w:val="el-GR"/>
        </w:rPr>
        <w:t>ο</w:t>
      </w:r>
      <w:r>
        <w:rPr>
          <w:lang w:val="el-GR"/>
        </w:rPr>
        <w:t xml:space="preserve">. Όταν πάμε στο </w:t>
      </w:r>
      <w:r>
        <w:t>G</w:t>
      </w:r>
      <w:r w:rsidRPr="006E1217">
        <w:rPr>
          <w:lang w:val="el-GR"/>
        </w:rPr>
        <w:t xml:space="preserve">, </w:t>
      </w:r>
      <w:r>
        <w:rPr>
          <w:lang w:val="el-GR"/>
        </w:rPr>
        <w:t xml:space="preserve">επειδή το </w:t>
      </w:r>
      <w:r>
        <w:t>G</w:t>
      </w:r>
      <w:r w:rsidRPr="006E1217">
        <w:rPr>
          <w:lang w:val="el-GR"/>
        </w:rPr>
        <w:t xml:space="preserve"> </w:t>
      </w:r>
      <w:r>
        <w:rPr>
          <w:lang w:val="el-GR"/>
        </w:rPr>
        <w:t>είναι διαφορετικό από το Α, το προσθέτουμε</w:t>
      </w:r>
      <w:r w:rsidRPr="006E1217">
        <w:rPr>
          <w:lang w:val="el-GR"/>
        </w:rPr>
        <w:t xml:space="preserve"> </w:t>
      </w:r>
      <w:r>
        <w:rPr>
          <w:lang w:val="el-GR"/>
        </w:rPr>
        <w:t xml:space="preserve">στην σωστή αλληλουχία. Τέλος, προσθέτουμε το </w:t>
      </w:r>
      <w:r>
        <w:t>G</w:t>
      </w:r>
      <w:r w:rsidRPr="006E1217">
        <w:rPr>
          <w:lang w:val="el-GR"/>
        </w:rPr>
        <w:t xml:space="preserve">. </w:t>
      </w:r>
      <w:r>
        <w:rPr>
          <w:lang w:val="el-GR"/>
        </w:rPr>
        <w:t>Άρα η σωστή αλληλουχία είναι ΑΑ</w:t>
      </w:r>
      <w:r>
        <w:t>G</w:t>
      </w:r>
      <w:r w:rsidRPr="006E1217">
        <w:rPr>
          <w:lang w:val="el-GR"/>
        </w:rPr>
        <w:t>.</w:t>
      </w:r>
    </w:p>
    <w:p w:rsidR="00C63BFF" w:rsidRDefault="00C63BFF" w:rsidP="006E1217">
      <w:pPr>
        <w:pStyle w:val="Heading2"/>
        <w:rPr>
          <w:lang w:val="el-GR"/>
        </w:rPr>
      </w:pPr>
      <w:r>
        <w:rPr>
          <w:lang w:val="el-GR"/>
        </w:rPr>
        <w:t>Επεξηγηση</w:t>
      </w:r>
      <w:r w:rsidRPr="006E1217">
        <w:rPr>
          <w:lang w:val="el-GR"/>
        </w:rPr>
        <w:t xml:space="preserve"> </w:t>
      </w:r>
      <w:r>
        <w:rPr>
          <w:lang w:val="el-GR"/>
        </w:rPr>
        <w:t>κωδικα</w:t>
      </w:r>
    </w:p>
    <w:p w:rsidR="00C63BFF" w:rsidRDefault="00C63BFF" w:rsidP="006E1217">
      <w:pPr>
        <w:rPr>
          <w:lang w:val="el-GR"/>
        </w:rPr>
      </w:pPr>
      <w:r>
        <w:rPr>
          <w:lang w:val="el-GR"/>
        </w:rPr>
        <w:t>Αρχικά, διαβάζουμε και αποθηκεύουμε την ακολουθία.</w:t>
      </w:r>
    </w:p>
    <w:p w:rsidR="00C63BFF" w:rsidRPr="006E1217" w:rsidRDefault="00C63BFF" w:rsidP="006E1217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proofErr w:type="spellStart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</w:t>
      </w:r>
      <w:proofErr w:type="spellEnd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gramStart"/>
      <w:r w:rsidRPr="006E1217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open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gramEnd"/>
      <w:r w:rsidRPr="006E1217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"./6.37Seq/nucleotide.txt"</w:t>
      </w:r>
      <w:r w:rsidRPr="006E1217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r w:rsidRPr="006E1217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"r"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proofErr w:type="spellStart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[]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  <w:t xml:space="preserve">lines 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proofErr w:type="spellStart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seqFile.readlines</w:t>
      </w:r>
      <w:proofErr w:type="spellEnd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()[</w:t>
      </w:r>
      <w:r w:rsidRPr="006E1217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r w:rsidRPr="006E1217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line </w:t>
      </w:r>
      <w:r w:rsidRPr="006E1217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lines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6E1217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letter </w:t>
      </w:r>
      <w:r w:rsidRPr="006E1217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line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proofErr w:type="spellStart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seq.append</w:t>
      </w:r>
      <w:proofErr w:type="spellEnd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(letter)</w:t>
      </w:r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br/>
      </w:r>
      <w:proofErr w:type="spellStart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seqFile.close</w:t>
      </w:r>
      <w:proofErr w:type="spellEnd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()</w:t>
      </w:r>
    </w:p>
    <w:p w:rsidR="00C63BFF" w:rsidRDefault="00C63BFF" w:rsidP="006E1217">
      <w:pPr>
        <w:rPr>
          <w:lang w:val="el-GR"/>
        </w:rPr>
      </w:pPr>
      <w:r>
        <w:rPr>
          <w:lang w:val="el-GR"/>
        </w:rPr>
        <w:t>Αρχικοποιούμε τις μεταβλητές που ελέγχουν αν ένα νουκλεοτίδιο ξεπέρασε το όριο μήκους.</w:t>
      </w:r>
    </w:p>
    <w:p w:rsidR="00C63BFF" w:rsidRPr="006E1217" w:rsidRDefault="00C63BFF" w:rsidP="006E1217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</w:pPr>
      <w:proofErr w:type="spellStart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ACount</w:t>
      </w:r>
      <w:proofErr w:type="spellEnd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 xml:space="preserve"> 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 xml:space="preserve">= </w:t>
      </w:r>
      <w:r w:rsidRPr="006E1217">
        <w:rPr>
          <w:rFonts w:ascii="Courier New" w:eastAsia="Times New Roman" w:hAnsi="Courier New" w:cs="Courier New"/>
          <w:color w:val="CF6A4C"/>
          <w:sz w:val="20"/>
          <w:szCs w:val="20"/>
          <w:lang w:val="el-GR" w:eastAsia="el-GR"/>
        </w:rPr>
        <w:t>0</w:t>
      </w:r>
      <w:r w:rsidRPr="006E1217">
        <w:rPr>
          <w:rFonts w:ascii="Courier New" w:eastAsia="Times New Roman" w:hAnsi="Courier New" w:cs="Courier New"/>
          <w:color w:val="CF6A4C"/>
          <w:sz w:val="20"/>
          <w:szCs w:val="20"/>
          <w:lang w:val="el-GR" w:eastAsia="el-GR"/>
        </w:rPr>
        <w:br/>
      </w:r>
      <w:proofErr w:type="spellStart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CCount</w:t>
      </w:r>
      <w:proofErr w:type="spellEnd"/>
      <w:r w:rsidRPr="006E1217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 xml:space="preserve"> </w:t>
      </w:r>
      <w:r w:rsidRPr="006E1217">
        <w:rPr>
          <w:rFonts w:ascii="Courier New" w:eastAsia="Times New Roman" w:hAnsi="Courier New" w:cs="Courier New"/>
          <w:color w:val="CDA869"/>
          <w:sz w:val="20"/>
          <w:szCs w:val="20"/>
          <w:lang w:val="el-GR" w:eastAsia="el-GR"/>
        </w:rPr>
        <w:t xml:space="preserve">= </w:t>
      </w:r>
      <w:r w:rsidRPr="006E1217">
        <w:rPr>
          <w:rFonts w:ascii="Courier New" w:eastAsia="Times New Roman" w:hAnsi="Courier New" w:cs="Courier New"/>
          <w:color w:val="CF6A4C"/>
          <w:sz w:val="20"/>
          <w:szCs w:val="20"/>
          <w:lang w:val="el-GR" w:eastAsia="el-GR"/>
        </w:rPr>
        <w:t>0</w:t>
      </w:r>
    </w:p>
    <w:p w:rsidR="00C63BFF" w:rsidRDefault="00C63BFF" w:rsidP="006E1217">
      <w:pPr>
        <w:rPr>
          <w:i/>
          <w:lang w:val="el-GR"/>
        </w:rPr>
      </w:pPr>
      <w:r>
        <w:rPr>
          <w:lang w:val="el-GR"/>
        </w:rPr>
        <w:t xml:space="preserve">  </w:t>
      </w:r>
      <w:r w:rsidRPr="009D021F">
        <w:rPr>
          <w:i/>
          <w:lang w:val="el-GR"/>
        </w:rPr>
        <w:t xml:space="preserve">Το όριο για το Α είναι 5, ενώ το όριο για </w:t>
      </w:r>
      <w:r w:rsidRPr="009D021F">
        <w:rPr>
          <w:i/>
        </w:rPr>
        <w:t>C</w:t>
      </w:r>
      <w:r w:rsidRPr="009D021F">
        <w:rPr>
          <w:i/>
          <w:lang w:val="el-GR"/>
        </w:rPr>
        <w:t xml:space="preserve"> 10</w:t>
      </w:r>
    </w:p>
    <w:p w:rsidR="00C63BFF" w:rsidRPr="009D021F" w:rsidRDefault="00C63BFF" w:rsidP="006E1217">
      <w:pPr>
        <w:rPr>
          <w:lang w:val="el-GR"/>
        </w:rPr>
      </w:pPr>
      <w:r>
        <w:rPr>
          <w:lang w:val="el-GR"/>
        </w:rPr>
        <w:t xml:space="preserve">Για να βρούμε αν πρέπει να προσθέσουμε κάτι στην σωστή αλληλουχία, χρησιμοποιούμε την συνάρτηση </w:t>
      </w:r>
      <w:r>
        <w:t>check</w:t>
      </w:r>
      <w:r w:rsidRPr="009D021F">
        <w:rPr>
          <w:lang w:val="el-GR"/>
        </w:rPr>
        <w:t>_</w:t>
      </w:r>
      <w:proofErr w:type="spellStart"/>
      <w:r>
        <w:t>seq</w:t>
      </w:r>
      <w:proofErr w:type="spellEnd"/>
      <w:r w:rsidRPr="009D021F">
        <w:rPr>
          <w:lang w:val="el-GR"/>
        </w:rPr>
        <w:t>:</w:t>
      </w:r>
    </w:p>
    <w:p w:rsidR="00C63BFF" w:rsidRPr="009D021F" w:rsidRDefault="00C63BFF" w:rsidP="009D021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def </w:t>
      </w:r>
      <w:proofErr w:type="spellStart"/>
      <w:r w:rsidRPr="009D021F">
        <w:rPr>
          <w:rFonts w:ascii="Courier New" w:eastAsia="Times New Roman" w:hAnsi="Courier New" w:cs="Courier New"/>
          <w:color w:val="9B703F"/>
          <w:sz w:val="20"/>
          <w:szCs w:val="20"/>
          <w:lang w:eastAsia="el-GR"/>
        </w:rPr>
        <w:t>check_seq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sequence</w:t>
      </w:r>
      <w:r w:rsidRPr="009D021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position</w:t>
      </w:r>
      <w:r w:rsidRPr="009D021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proofErr w:type="spellStart"/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ACount</w:t>
      </w:r>
      <w:proofErr w:type="spellEnd"/>
      <w:r w:rsidRPr="009D021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 xml:space="preserve">, </w:t>
      </w:r>
      <w:proofErr w:type="spellStart"/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CCount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sequence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position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==</w:t>
      </w:r>
      <w:r w:rsidRPr="009D021F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'A'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proofErr w:type="spellStart"/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ACount</w:t>
      </w:r>
      <w:proofErr w:type="spellEnd"/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+=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  <w:t xml:space="preserve">        </w:t>
      </w:r>
      <w:proofErr w:type="spellStart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>CCount</w:t>
      </w:r>
      <w:proofErr w:type="spellEnd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0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  <w:t xml:space="preserve">    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proofErr w:type="spellStart"/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ACount</w:t>
      </w:r>
      <w:proofErr w:type="spellEnd"/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== 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5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proofErr w:type="spellStart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>ACount</w:t>
      </w:r>
      <w:proofErr w:type="spellEnd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0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  <w:t xml:space="preserve">        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return True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br/>
        <w:t xml:space="preserve">        </w:t>
      </w:r>
      <w:proofErr w:type="spellStart"/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elif</w:t>
      </w:r>
      <w:proofErr w:type="spellEnd"/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sequence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position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]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!= 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sequence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position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return True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br/>
        <w:t xml:space="preserve">    </w:t>
      </w:r>
      <w:proofErr w:type="spellStart"/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elif</w:t>
      </w:r>
      <w:proofErr w:type="spellEnd"/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sequence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position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==</w:t>
      </w:r>
      <w:r w:rsidRPr="009D021F">
        <w:rPr>
          <w:rFonts w:ascii="Courier New" w:eastAsia="Times New Roman" w:hAnsi="Courier New" w:cs="Courier New"/>
          <w:color w:val="008080"/>
          <w:sz w:val="20"/>
          <w:szCs w:val="20"/>
          <w:lang w:eastAsia="el-GR"/>
        </w:rPr>
        <w:t>'C'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proofErr w:type="spellStart"/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CCount</w:t>
      </w:r>
      <w:proofErr w:type="spellEnd"/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+=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  <w:t xml:space="preserve">        </w:t>
      </w:r>
      <w:proofErr w:type="spellStart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>ACount</w:t>
      </w:r>
      <w:proofErr w:type="spellEnd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0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  <w:t xml:space="preserve">    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proofErr w:type="spellStart"/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CCount</w:t>
      </w:r>
      <w:proofErr w:type="spellEnd"/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== 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10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proofErr w:type="spellStart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>CCount</w:t>
      </w:r>
      <w:proofErr w:type="spellEnd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0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  <w:t xml:space="preserve">        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return True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br/>
        <w:t xml:space="preserve">        </w:t>
      </w:r>
      <w:proofErr w:type="spellStart"/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elif</w:t>
      </w:r>
      <w:proofErr w:type="spellEnd"/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sequence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position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]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!= 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sequence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position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return True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br/>
        <w:t xml:space="preserve">    else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proofErr w:type="spellStart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>CCount</w:t>
      </w:r>
      <w:proofErr w:type="spellEnd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0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  <w:t xml:space="preserve">        </w:t>
      </w:r>
      <w:proofErr w:type="spellStart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>ACount</w:t>
      </w:r>
      <w:proofErr w:type="spellEnd"/>
      <w:r w:rsidRPr="009D021F">
        <w:rPr>
          <w:rFonts w:ascii="Courier New" w:eastAsia="Times New Roman" w:hAnsi="Courier New" w:cs="Courier New"/>
          <w:color w:val="80807F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= 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0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br/>
        <w:t xml:space="preserve">    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if 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sequence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position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] 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 xml:space="preserve">!= 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sequence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r w:rsidRPr="009D021F">
        <w:rPr>
          <w:rFonts w:ascii="Courier New" w:eastAsia="Times New Roman" w:hAnsi="Courier New" w:cs="Courier New"/>
          <w:color w:val="7587A6"/>
          <w:sz w:val="20"/>
          <w:szCs w:val="20"/>
          <w:lang w:eastAsia="el-GR"/>
        </w:rPr>
        <w:t>position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+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return True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br/>
        <w:t xml:space="preserve">    return False</w:t>
      </w:r>
    </w:p>
    <w:p w:rsidR="00C63BFF" w:rsidRDefault="00C63BFF" w:rsidP="006E1217">
      <w:pPr>
        <w:rPr>
          <w:lang w:val="el-GR"/>
        </w:rPr>
      </w:pPr>
      <w:r>
        <w:rPr>
          <w:lang w:val="el-GR"/>
        </w:rPr>
        <w:t xml:space="preserve">Η συνάρτηση αυτή ελέγχει αρχικά, ποιο είναι το νουκλεοτίδιο της θέσης που του δώσαμε και αν ξεπέρασε το όριο. Αν το ξεπέρασε, επιστρέφει </w:t>
      </w:r>
      <w:r>
        <w:t>True</w:t>
      </w:r>
      <w:r w:rsidRPr="009D021F">
        <w:rPr>
          <w:lang w:val="el-GR"/>
        </w:rPr>
        <w:t xml:space="preserve">, </w:t>
      </w:r>
      <w:r>
        <w:rPr>
          <w:lang w:val="el-GR"/>
        </w:rPr>
        <w:t xml:space="preserve">δηλαδή πρέπει να το προσθέσουμε στην σωστή αλληλουχία. Μετά ελέγχει αν είναι διαφορετικό από το νουκλεοτίδιο της προηγούμενης θέσης. Αν το νουκλεοτίδιο είναι διαφορετικό, επιστρέφει </w:t>
      </w:r>
      <w:r>
        <w:t>True</w:t>
      </w:r>
      <w:r w:rsidRPr="009D021F">
        <w:rPr>
          <w:lang w:val="el-GR"/>
        </w:rPr>
        <w:t xml:space="preserve">. </w:t>
      </w:r>
      <w:r>
        <w:rPr>
          <w:lang w:val="el-GR"/>
        </w:rPr>
        <w:t xml:space="preserve">Επίσης, κάθε φορά που το νουκλεοτίδιο δεν είναι Α, ο μετρητής του Α μηδενίζεται, ενώ για </w:t>
      </w:r>
      <w:r>
        <w:t>C</w:t>
      </w:r>
      <w:r w:rsidRPr="009D021F">
        <w:rPr>
          <w:lang w:val="el-GR"/>
        </w:rPr>
        <w:t xml:space="preserve"> </w:t>
      </w:r>
      <w:r>
        <w:rPr>
          <w:lang w:val="el-GR"/>
        </w:rPr>
        <w:t xml:space="preserve">μηδενίζεται όταν το νουκλεοτίδιο δεν είναι </w:t>
      </w:r>
      <w:r>
        <w:t>C</w:t>
      </w:r>
      <w:r w:rsidRPr="009D021F">
        <w:rPr>
          <w:lang w:val="el-GR"/>
        </w:rPr>
        <w:t xml:space="preserve">. </w:t>
      </w:r>
      <w:r>
        <w:rPr>
          <w:lang w:val="el-GR"/>
        </w:rPr>
        <w:t>Αυτό το κάνουμε επειδή το όριο που δεν πρέπει να ξεπεράσουν είναι μόνο όταν τα νουκλεοτίδια είναι συνεχόμενα ίδια.</w:t>
      </w:r>
    </w:p>
    <w:p w:rsidR="00C63BFF" w:rsidRPr="009D021F" w:rsidRDefault="00C63BFF" w:rsidP="006E1217">
      <w:pPr>
        <w:rPr>
          <w:lang w:val="el-GR"/>
        </w:rPr>
      </w:pPr>
      <w:r>
        <w:rPr>
          <w:lang w:val="el-GR"/>
        </w:rPr>
        <w:t xml:space="preserve">Προσθέτουμε στην καινούργια αλληλουχία όσα νουκλεοτίδια επιστρέφουν </w:t>
      </w:r>
      <w:r>
        <w:t>True</w:t>
      </w:r>
      <w:r w:rsidRPr="009D021F">
        <w:rPr>
          <w:lang w:val="el-GR"/>
        </w:rPr>
        <w:t>:</w:t>
      </w:r>
    </w:p>
    <w:p w:rsidR="00C63BFF" w:rsidRPr="009D021F" w:rsidRDefault="00C63BFF" w:rsidP="009D021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for 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 xml:space="preserve">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 xml:space="preserve">in </w:t>
      </w:r>
      <w:r w:rsidRPr="009D021F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range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9D021F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if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check_seq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proofErr w:type="gram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r w:rsidRPr="009D021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>,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gramEnd"/>
      <w:r w:rsidRPr="009D021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>,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ACount</w:t>
      </w:r>
      <w:r w:rsidRPr="009D021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>,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CCount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))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    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newSeq.append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i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])</w:t>
      </w:r>
    </w:p>
    <w:p w:rsidR="00C63BFF" w:rsidRDefault="00C63BFF" w:rsidP="006E1217"/>
    <w:p w:rsidR="00C63BFF" w:rsidRPr="009D021F" w:rsidRDefault="00C63BFF" w:rsidP="006E1217">
      <w:pPr>
        <w:rPr>
          <w:lang w:val="el-GR"/>
        </w:rPr>
      </w:pPr>
      <w:r>
        <w:rPr>
          <w:lang w:val="el-GR"/>
        </w:rPr>
        <w:t>Και</w:t>
      </w:r>
      <w:r w:rsidRPr="009D021F">
        <w:rPr>
          <w:lang w:val="el-GR"/>
        </w:rPr>
        <w:t xml:space="preserve"> </w:t>
      </w:r>
      <w:r>
        <w:rPr>
          <w:lang w:val="el-GR"/>
        </w:rPr>
        <w:t>για</w:t>
      </w:r>
      <w:r w:rsidRPr="009D021F">
        <w:rPr>
          <w:lang w:val="el-GR"/>
        </w:rPr>
        <w:t xml:space="preserve"> </w:t>
      </w:r>
      <w:r>
        <w:rPr>
          <w:lang w:val="el-GR"/>
        </w:rPr>
        <w:t>το</w:t>
      </w:r>
      <w:r w:rsidRPr="009D021F">
        <w:rPr>
          <w:lang w:val="el-GR"/>
        </w:rPr>
        <w:t xml:space="preserve"> </w:t>
      </w:r>
      <w:r>
        <w:rPr>
          <w:lang w:val="el-GR"/>
        </w:rPr>
        <w:t>τελευταίο</w:t>
      </w:r>
      <w:r w:rsidRPr="009D021F">
        <w:rPr>
          <w:lang w:val="el-GR"/>
        </w:rPr>
        <w:t xml:space="preserve"> </w:t>
      </w:r>
      <w:r>
        <w:rPr>
          <w:lang w:val="el-GR"/>
        </w:rPr>
        <w:t>νουκλεοτίδιο:</w:t>
      </w:r>
    </w:p>
    <w:p w:rsidR="00C63BFF" w:rsidRPr="009D021F" w:rsidRDefault="00C63BFF" w:rsidP="009D021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</w:pPr>
      <w:r w:rsidRPr="009D021F">
        <w:rPr>
          <w:rFonts w:ascii="Courier New" w:eastAsia="Times New Roman" w:hAnsi="Courier New" w:cs="Courier New"/>
          <w:color w:val="F9EE98"/>
          <w:sz w:val="20"/>
          <w:szCs w:val="20"/>
          <w:lang w:eastAsia="el-GR"/>
        </w:rPr>
        <w:t>if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check_seq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proofErr w:type="gram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r w:rsidRPr="009D021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>,</w:t>
      </w:r>
      <w:r w:rsidRPr="009D021F">
        <w:rPr>
          <w:rFonts w:ascii="Courier New" w:eastAsia="Times New Roman" w:hAnsi="Courier New" w:cs="Courier New"/>
          <w:color w:val="DAD085"/>
          <w:sz w:val="20"/>
          <w:szCs w:val="20"/>
          <w:lang w:eastAsia="el-GR"/>
        </w:rPr>
        <w:t>len</w:t>
      </w:r>
      <w:proofErr w:type="spellEnd"/>
      <w:proofErr w:type="gram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)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2</w:t>
      </w:r>
      <w:r w:rsidRPr="009D021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>,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ACount</w:t>
      </w:r>
      <w:r w:rsidRPr="009D021F">
        <w:rPr>
          <w:rFonts w:ascii="Courier New" w:eastAsia="Times New Roman" w:hAnsi="Courier New" w:cs="Courier New"/>
          <w:color w:val="CC7832"/>
          <w:sz w:val="20"/>
          <w:szCs w:val="20"/>
          <w:lang w:eastAsia="el-GR"/>
        </w:rPr>
        <w:t>,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CCount))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: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br/>
        <w:t xml:space="preserve">    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newSeq.append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(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seq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[</w:t>
      </w:r>
      <w:r w:rsidRPr="009D021F">
        <w:rPr>
          <w:rFonts w:ascii="Courier New" w:eastAsia="Times New Roman" w:hAnsi="Courier New" w:cs="Courier New"/>
          <w:color w:val="CDA869"/>
          <w:sz w:val="20"/>
          <w:szCs w:val="20"/>
          <w:lang w:eastAsia="el-GR"/>
        </w:rPr>
        <w:t>-</w:t>
      </w:r>
      <w:r w:rsidRPr="009D021F">
        <w:rPr>
          <w:rFonts w:ascii="Courier New" w:eastAsia="Times New Roman" w:hAnsi="Courier New" w:cs="Courier New"/>
          <w:color w:val="CF6A4C"/>
          <w:sz w:val="20"/>
          <w:szCs w:val="20"/>
          <w:lang w:eastAsia="el-GR"/>
        </w:rPr>
        <w:t>1</w:t>
      </w:r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eastAsia="el-GR"/>
        </w:rPr>
        <w:t>])</w:t>
      </w:r>
    </w:p>
    <w:p w:rsidR="00C63BFF" w:rsidRDefault="00C63BFF" w:rsidP="006E1217"/>
    <w:p w:rsidR="00C63BFF" w:rsidRDefault="00C63BFF" w:rsidP="006E1217">
      <w:pPr>
        <w:rPr>
          <w:lang w:val="el-GR"/>
        </w:rPr>
      </w:pPr>
      <w:r>
        <w:rPr>
          <w:lang w:val="el-GR"/>
        </w:rPr>
        <w:t>Τέλος, εμφανίζουμε την σωστή αλληλουχία:</w:t>
      </w:r>
    </w:p>
    <w:p w:rsidR="00C63BFF" w:rsidRPr="009D021F" w:rsidRDefault="00C63BFF" w:rsidP="009D021F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</w:pP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shd w:val="clear" w:color="auto" w:fill="3C3C57"/>
          <w:lang w:val="el-GR" w:eastAsia="el-GR"/>
        </w:rPr>
        <w:t>print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(</w:t>
      </w:r>
      <w:proofErr w:type="spellStart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newSeq</w:t>
      </w:r>
      <w:proofErr w:type="spellEnd"/>
      <w:r w:rsidRPr="009D021F">
        <w:rPr>
          <w:rFonts w:ascii="Courier New" w:eastAsia="Times New Roman" w:hAnsi="Courier New" w:cs="Courier New"/>
          <w:color w:val="F8F8F8"/>
          <w:sz w:val="20"/>
          <w:szCs w:val="20"/>
          <w:lang w:val="el-GR" w:eastAsia="el-GR"/>
        </w:rPr>
        <w:t>)</w:t>
      </w:r>
    </w:p>
    <w:p w:rsidR="00C63BFF" w:rsidRPr="006E1217" w:rsidRDefault="00C63BFF" w:rsidP="009D021F">
      <w:pPr>
        <w:pStyle w:val="Heading2"/>
      </w:pPr>
      <w:r w:rsidRPr="009D021F">
        <w:rPr>
          <w:lang w:val="el-GR"/>
        </w:rPr>
        <w:t xml:space="preserve"> </w:t>
      </w:r>
      <w:r w:rsidRPr="006E1217">
        <w:t>OUTPUT Προγραμματοσ</w:t>
      </w:r>
    </w:p>
    <w:p w:rsidR="00C63BFF" w:rsidRDefault="00C63BFF" w:rsidP="006E1217">
      <w:r>
        <w:rPr>
          <w:noProof/>
        </w:rPr>
        <w:drawing>
          <wp:inline distT="0" distB="0" distL="0" distR="0">
            <wp:extent cx="54864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BFF" w:rsidRDefault="00C63BFF" w:rsidP="006E1217">
      <w:pPr>
        <w:rPr>
          <w:i/>
          <w:lang w:val="el-GR"/>
        </w:rPr>
      </w:pPr>
      <w:r w:rsidRPr="00566925">
        <w:rPr>
          <w:i/>
          <w:lang w:val="el-GR"/>
        </w:rPr>
        <w:t xml:space="preserve">Το </w:t>
      </w:r>
      <w:r w:rsidRPr="00566925">
        <w:rPr>
          <w:i/>
        </w:rPr>
        <w:t>output</w:t>
      </w:r>
      <w:r w:rsidRPr="00566925">
        <w:rPr>
          <w:i/>
          <w:lang w:val="el-GR"/>
        </w:rPr>
        <w:t xml:space="preserve"> του προγράμματος είναι προφανώς πολύ μεγαλύτερο. Αυτό είναι ενδεικτικά ένα μέρος της αλληλουχίας.</w:t>
      </w:r>
    </w:p>
    <w:p w:rsidR="00C63BFF" w:rsidRDefault="00C63BFF" w:rsidP="006E1217">
      <w:pPr>
        <w:rPr>
          <w:i/>
          <w:lang w:val="el-GR"/>
        </w:rPr>
      </w:pPr>
    </w:p>
    <w:p w:rsidR="00C63BFF" w:rsidRPr="00566925" w:rsidRDefault="00C63BFF" w:rsidP="006E1217">
      <w:pPr>
        <w:rPr>
          <w:lang w:val="el-G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A1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BFF" w:rsidRDefault="00C63BF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D10FD5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04A" w:rsidRDefault="00BD104A" w:rsidP="00C6554A">
      <w:pPr>
        <w:spacing w:before="0" w:after="0" w:line="240" w:lineRule="auto"/>
      </w:pPr>
      <w:r>
        <w:separator/>
      </w:r>
    </w:p>
  </w:footnote>
  <w:footnote w:type="continuationSeparator" w:id="0">
    <w:p w:rsidR="00BD104A" w:rsidRDefault="00BD104A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29"/>
    <w:rsid w:val="000575E0"/>
    <w:rsid w:val="000656D2"/>
    <w:rsid w:val="00091576"/>
    <w:rsid w:val="001E01EA"/>
    <w:rsid w:val="002554CD"/>
    <w:rsid w:val="00293B83"/>
    <w:rsid w:val="002A5803"/>
    <w:rsid w:val="002B4294"/>
    <w:rsid w:val="002C317D"/>
    <w:rsid w:val="00333D0D"/>
    <w:rsid w:val="00371729"/>
    <w:rsid w:val="00402ABF"/>
    <w:rsid w:val="004C049F"/>
    <w:rsid w:val="005000E2"/>
    <w:rsid w:val="00566925"/>
    <w:rsid w:val="006A3CE7"/>
    <w:rsid w:val="006D3E9D"/>
    <w:rsid w:val="006E1217"/>
    <w:rsid w:val="00776355"/>
    <w:rsid w:val="00845B57"/>
    <w:rsid w:val="00845EC2"/>
    <w:rsid w:val="009C6632"/>
    <w:rsid w:val="009D021F"/>
    <w:rsid w:val="00A57D08"/>
    <w:rsid w:val="00AC7706"/>
    <w:rsid w:val="00AF50EC"/>
    <w:rsid w:val="00BD104A"/>
    <w:rsid w:val="00BE3ED0"/>
    <w:rsid w:val="00C41FD2"/>
    <w:rsid w:val="00C63BFF"/>
    <w:rsid w:val="00C6554A"/>
    <w:rsid w:val="00CB6814"/>
    <w:rsid w:val="00D02EC6"/>
    <w:rsid w:val="00D07B80"/>
    <w:rsid w:val="00D10FD5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1B577"/>
  <w15:chartTrackingRefBased/>
  <w15:docId w15:val="{96C31604-4CAB-400D-88DB-DC56F88D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EndnoteReference">
    <w:name w:val="endnote reference"/>
    <w:basedOn w:val="DefaultParagraphFont"/>
    <w:uiPriority w:val="99"/>
    <w:semiHidden/>
    <w:unhideWhenUsed/>
    <w:rsid w:val="006D3E9D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D3E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s://docs.python.org/3/tutorial/controlflow.html%23break-and-continue-statements-and-else-clauses-on-loops" TargetMode="External"/><Relationship Id="rId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nn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8424D-0605-4857-9940-663250C2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385</TotalTime>
  <Pages>13</Pages>
  <Words>1314</Words>
  <Characters>7096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Thomopoulou</dc:creator>
  <cp:keywords/>
  <dc:description/>
  <cp:lastModifiedBy>Penny Thomopoulou</cp:lastModifiedBy>
  <cp:revision>4</cp:revision>
  <cp:lastPrinted>2017-06-30T16:02:00Z</cp:lastPrinted>
  <dcterms:created xsi:type="dcterms:W3CDTF">2017-06-30T14:31:00Z</dcterms:created>
  <dcterms:modified xsi:type="dcterms:W3CDTF">2017-06-30T20:56:00Z</dcterms:modified>
</cp:coreProperties>
</file>